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:rsidR="003B2F56" w:rsidRPr="006D23E6" w:rsidRDefault="003B2F56" w:rsidP="006B02FA"/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093600">
        <w:t>3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>
        <w:t>Введение в искусственный интеллект и логическое программирование</w:t>
      </w:r>
      <w:r w:rsidR="00F164CD" w:rsidRPr="006B02FA">
        <w:t>»</w:t>
      </w:r>
    </w:p>
    <w:p w:rsidR="00574AD1" w:rsidRPr="001B23FB" w:rsidRDefault="00093600" w:rsidP="00587377">
      <w:pPr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Внутренняя база данных Турбо-Пролога</w:t>
      </w:r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E858F1">
        <w:trPr>
          <w:trHeight w:hRule="exact" w:val="77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</w:t>
            </w:r>
            <w:r w:rsidR="00E858F1">
              <w:rPr>
                <w:smallCaps/>
              </w:rPr>
              <w:t>ы</w:t>
            </w:r>
            <w:r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  <w:p w:rsidR="00E858F1" w:rsidRPr="009F4DB8" w:rsidRDefault="00E858F1" w:rsidP="00EC3E84">
            <w:pPr>
              <w:spacing w:after="0" w:line="240" w:lineRule="auto"/>
              <w:contextualSpacing/>
              <w:rPr>
                <w:highlight w:val="green"/>
              </w:rPr>
            </w:pPr>
            <w:r>
              <w:t>Фитхуллов А.И.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B7BC0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Преподаватель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E858F1" w:rsidRDefault="00E858F1" w:rsidP="00E858F1">
            <w:pPr>
              <w:spacing w:after="0" w:line="240" w:lineRule="auto"/>
              <w:contextualSpacing/>
              <w:rPr>
                <w:highlight w:val="green"/>
              </w:rPr>
            </w:pPr>
            <w:r>
              <w:t>Авдеенко Т.В.</w:t>
            </w:r>
            <w:r w:rsidR="006A7CAF" w:rsidRPr="001B23FB">
              <w:t xml:space="preserve">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A5092C" w:rsidRDefault="00A5092C" w:rsidP="006B02FA"/>
    <w:p w:rsidR="004F34BB" w:rsidRPr="00A5092C" w:rsidRDefault="004F34BB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FB7414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E7111B" w:rsidRPr="00E7111B" w:rsidRDefault="00E7111B" w:rsidP="00E7111B">
      <w:pPr>
        <w:spacing w:after="0" w:line="276" w:lineRule="auto"/>
        <w:ind w:left="708"/>
        <w:contextualSpacing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lastRenderedPageBreak/>
        <w:t>Цель работы</w:t>
      </w:r>
    </w:p>
    <w:p w:rsidR="00E7111B" w:rsidRPr="00E7111B" w:rsidRDefault="00E7111B" w:rsidP="00E7111B">
      <w:pPr>
        <w:shd w:val="clear" w:color="auto" w:fill="FFFFFF"/>
        <w:spacing w:after="200" w:line="276" w:lineRule="auto"/>
        <w:ind w:firstLine="720"/>
        <w:contextualSpacing/>
        <w:jc w:val="both"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E7111B">
        <w:rPr>
          <w:rFonts w:ascii="Times New Roman" w:eastAsia="Times New Roman" w:hAnsi="Times New Roman"/>
          <w:color w:val="000000"/>
          <w:szCs w:val="24"/>
          <w:lang w:eastAsia="ru-RU"/>
        </w:rPr>
        <w:t>Понять принципы создания, управления и использования внутрен</w:t>
      </w:r>
      <w:r w:rsidRPr="00E7111B">
        <w:rPr>
          <w:rFonts w:ascii="Times New Roman" w:eastAsia="Times New Roman" w:hAnsi="Times New Roman"/>
          <w:color w:val="000000"/>
          <w:szCs w:val="24"/>
          <w:lang w:eastAsia="ru-RU"/>
        </w:rPr>
        <w:softHyphen/>
        <w:t>них баз данных в Турбо-Прологе, научиться использовать их при про</w:t>
      </w:r>
      <w:r w:rsidRPr="00E7111B">
        <w:rPr>
          <w:rFonts w:ascii="Times New Roman" w:eastAsia="Times New Roman" w:hAnsi="Times New Roman"/>
          <w:color w:val="000000"/>
          <w:szCs w:val="24"/>
          <w:lang w:eastAsia="ru-RU"/>
        </w:rPr>
        <w:softHyphen/>
        <w:t>ектировании программ.</w:t>
      </w:r>
    </w:p>
    <w:p w:rsidR="00E7111B" w:rsidRPr="00E7111B" w:rsidRDefault="00E7111B" w:rsidP="00E7111B">
      <w:pPr>
        <w:spacing w:after="0" w:line="276" w:lineRule="auto"/>
        <w:ind w:left="720"/>
        <w:contextualSpacing/>
        <w:rPr>
          <w:rFonts w:eastAsia="Times New Roman"/>
          <w:b/>
          <w:i/>
          <w:szCs w:val="24"/>
          <w:lang w:eastAsia="ru-RU"/>
        </w:rPr>
      </w:pPr>
    </w:p>
    <w:p w:rsidR="00E7111B" w:rsidRPr="00E7111B" w:rsidRDefault="00E7111B" w:rsidP="00E7111B">
      <w:pPr>
        <w:spacing w:after="0" w:line="276" w:lineRule="auto"/>
        <w:ind w:left="567"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t>Задание №1</w:t>
      </w:r>
    </w:p>
    <w:p w:rsidR="00E7111B" w:rsidRPr="00E7111B" w:rsidRDefault="00E7111B" w:rsidP="00E7111B">
      <w:pPr>
        <w:shd w:val="clear" w:color="auto" w:fill="FFFFFF"/>
        <w:spacing w:after="0" w:line="276" w:lineRule="auto"/>
        <w:ind w:firstLine="567"/>
        <w:jc w:val="both"/>
        <w:rPr>
          <w:rFonts w:eastAsia="Times New Roman"/>
          <w:szCs w:val="24"/>
          <w:lang w:eastAsia="ru-RU"/>
        </w:rPr>
      </w:pPr>
      <w:r w:rsidRPr="00E7111B">
        <w:rPr>
          <w:rFonts w:eastAsia="Times New Roman"/>
          <w:color w:val="000000"/>
          <w:szCs w:val="24"/>
          <w:lang w:eastAsia="ru-RU"/>
        </w:rPr>
        <w:t>а) напишите на Турбо-Прологе программу (используя внутреннюю базу данных), позволяющую спрашивать у пользователя, каким языком он владеет, и записывать ответы в базу данных.</w:t>
      </w:r>
    </w:p>
    <w:p w:rsidR="00E7111B" w:rsidRPr="00E7111B" w:rsidRDefault="00E7111B" w:rsidP="00E7111B">
      <w:pPr>
        <w:shd w:val="clear" w:color="auto" w:fill="FFFFFF"/>
        <w:spacing w:after="0" w:line="276" w:lineRule="auto"/>
        <w:ind w:firstLine="567"/>
        <w:jc w:val="both"/>
        <w:rPr>
          <w:rFonts w:eastAsia="Times New Roman"/>
          <w:szCs w:val="24"/>
          <w:lang w:eastAsia="ru-RU"/>
        </w:rPr>
      </w:pPr>
      <w:r w:rsidRPr="00E7111B">
        <w:rPr>
          <w:rFonts w:eastAsia="Times New Roman"/>
          <w:color w:val="000000"/>
          <w:szCs w:val="24"/>
          <w:lang w:eastAsia="ru-RU"/>
        </w:rPr>
        <w:t>б) в базу данных вкл</w:t>
      </w:r>
      <w:r w:rsidR="006138D4">
        <w:rPr>
          <w:rFonts w:eastAsia="Times New Roman"/>
          <w:color w:val="000000"/>
          <w:szCs w:val="24"/>
          <w:lang w:eastAsia="ru-RU"/>
        </w:rPr>
        <w:t>ючите факты: ЯЗЫК(...), ВЛАДЕЕТ</w:t>
      </w:r>
      <w:r w:rsidRPr="00E7111B">
        <w:rPr>
          <w:rFonts w:eastAsia="Times New Roman"/>
          <w:color w:val="000000"/>
          <w:szCs w:val="24"/>
          <w:lang w:eastAsia="ru-RU"/>
        </w:rPr>
        <w:t>( _ , _ );</w:t>
      </w:r>
    </w:p>
    <w:p w:rsidR="00E7111B" w:rsidRPr="00E7111B" w:rsidRDefault="00E7111B" w:rsidP="00E7111B">
      <w:pPr>
        <w:spacing w:after="0" w:line="276" w:lineRule="auto"/>
        <w:ind w:firstLine="567"/>
        <w:rPr>
          <w:rFonts w:eastAsia="Times New Roman"/>
          <w:color w:val="000000"/>
          <w:szCs w:val="24"/>
          <w:lang w:eastAsia="ru-RU"/>
        </w:rPr>
      </w:pPr>
      <w:r w:rsidRPr="00E7111B">
        <w:rPr>
          <w:rFonts w:eastAsia="Times New Roman"/>
          <w:color w:val="000000"/>
          <w:szCs w:val="24"/>
          <w:lang w:eastAsia="ru-RU"/>
        </w:rPr>
        <w:t>в) измените программу, включив в нее предикаты чтения базы данных из файла и записи в файл по окончании сеанса работы.</w:t>
      </w:r>
    </w:p>
    <w:p w:rsidR="00E7111B" w:rsidRPr="00E7111B" w:rsidRDefault="00E7111B" w:rsidP="00E7111B">
      <w:pPr>
        <w:spacing w:after="0" w:line="276" w:lineRule="auto"/>
        <w:ind w:left="567"/>
        <w:rPr>
          <w:rFonts w:eastAsia="Times New Roman"/>
          <w:b/>
          <w:color w:val="000000"/>
          <w:szCs w:val="24"/>
          <w:lang w:val="en-US" w:eastAsia="ru-RU"/>
        </w:rPr>
      </w:pPr>
      <w:r w:rsidRPr="00E7111B">
        <w:rPr>
          <w:rFonts w:eastAsia="Times New Roman"/>
          <w:b/>
          <w:color w:val="000000"/>
          <w:szCs w:val="24"/>
          <w:lang w:eastAsia="ru-RU"/>
        </w:rPr>
        <w:t>Текст</w:t>
      </w:r>
      <w:r w:rsidRPr="00E7111B">
        <w:rPr>
          <w:rFonts w:eastAsia="Times New Roman"/>
          <w:b/>
          <w:color w:val="000000"/>
          <w:szCs w:val="24"/>
          <w:lang w:val="en-US" w:eastAsia="ru-RU"/>
        </w:rPr>
        <w:t xml:space="preserve"> </w:t>
      </w:r>
      <w:r w:rsidRPr="00E7111B">
        <w:rPr>
          <w:rFonts w:eastAsia="Times New Roman"/>
          <w:b/>
          <w:color w:val="000000"/>
          <w:szCs w:val="24"/>
          <w:lang w:eastAsia="ru-RU"/>
        </w:rPr>
        <w:t>программы</w:t>
      </w:r>
    </w:p>
    <w:p w:rsidR="00E7111B" w:rsidRPr="00E7111B" w:rsidRDefault="00E7111B" w:rsidP="00E7111B">
      <w:pPr>
        <w:spacing w:after="0" w:line="276" w:lineRule="auto"/>
        <w:ind w:left="720"/>
        <w:contextualSpacing/>
        <w:rPr>
          <w:rFonts w:eastAsia="Times New Roman"/>
          <w:b/>
          <w:color w:val="000000"/>
          <w:sz w:val="20"/>
          <w:szCs w:val="20"/>
          <w:lang w:val="en-US" w:eastAsia="ru-RU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7414" w:rsidRPr="00FB7414" w:rsidTr="00FB7414">
        <w:tc>
          <w:tcPr>
            <w:tcW w:w="9854" w:type="dxa"/>
          </w:tcPr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>database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language(symbol)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know(symbol,symbol)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>predicates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nondeterm choice(integer)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menu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   nondeterm repeat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>clauses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language(russian).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language(english).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language(japanese).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 xml:space="preserve">choice('1'):-   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write("What is your name?\n"),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readln(Name),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language(Lang),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write("Do you know ",Lang,"?\n"),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readln(Answer),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Answer="yes",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assert(know(Name,Lang)),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fail.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 xml:space="preserve">choice('2'):- 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write("What is the new language?\n"),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readln(Line),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assert(language(Line)).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choice('3'):-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write("Polyglots:\n"),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know(Name,Lang),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write(Name," knows ",Lang),nl.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choice('4'):-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write("Languages:\n"),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language(Lang),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write(Lang),nl.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choice('s'):-</w:t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write("Input file name of database\n"),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save("D:\base"),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write("Information saved successfully\n").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choice('l'):-</w:t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existfile("D:\base"),!,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consult("D:\base"),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write("Information loaded successfully\n");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write("No such file or wrong path!!\n").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choice('0'):- !.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menu :-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repeat,</w:t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lastRenderedPageBreak/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write("------------------------------------\n"),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write("Make your choice:\n"),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write("1 - add information about you\n"),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write("2 - add language to database\n"),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write("3 - show all people\n"),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write("4 - show all known languages\n"),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write("s - save database in file\n"),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write("l - load database from file\n"),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write("0 - exit\n"),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readchar(Choice),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choice(Choice),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Choice='0',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!.</w:t>
            </w: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:rsidR="00FB7414" w:rsidRPr="00804BD0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  <w:t>repeat.</w:t>
            </w:r>
          </w:p>
          <w:p w:rsidR="00FB7414" w:rsidRPr="00FB7414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804BD0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FB7414">
              <w:rPr>
                <w:rFonts w:ascii="Consolas" w:hAnsi="Consolas" w:cs="Consolas"/>
                <w:sz w:val="16"/>
                <w:szCs w:val="16"/>
              </w:rPr>
              <w:t>repeat:- repeat.</w:t>
            </w:r>
            <w:r w:rsidRPr="00FB7414"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B7414">
              <w:rPr>
                <w:rFonts w:ascii="Consolas" w:hAnsi="Consolas" w:cs="Consolas"/>
                <w:sz w:val="16"/>
                <w:szCs w:val="16"/>
              </w:rPr>
              <w:t>goal</w:t>
            </w:r>
          </w:p>
          <w:p w:rsidR="00FB7414" w:rsidRPr="00FB7414" w:rsidRDefault="00FB7414" w:rsidP="00FB7414">
            <w:pPr>
              <w:spacing w:after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FB7414">
              <w:rPr>
                <w:rFonts w:ascii="Consolas" w:hAnsi="Consolas" w:cs="Consolas"/>
                <w:sz w:val="16"/>
                <w:szCs w:val="16"/>
              </w:rPr>
              <w:t xml:space="preserve">    menu.</w:t>
            </w:r>
          </w:p>
        </w:tc>
      </w:tr>
    </w:tbl>
    <w:p w:rsidR="00E7111B" w:rsidRPr="00E7111B" w:rsidRDefault="00E7111B" w:rsidP="00E7111B">
      <w:pPr>
        <w:spacing w:after="0" w:line="276" w:lineRule="auto"/>
        <w:rPr>
          <w:rFonts w:eastAsia="Times New Roman"/>
          <w:b/>
          <w:i/>
          <w:color w:val="000000"/>
          <w:sz w:val="28"/>
          <w:szCs w:val="28"/>
          <w:lang w:eastAsia="ru-RU"/>
        </w:rPr>
      </w:pPr>
    </w:p>
    <w:p w:rsidR="00E7111B" w:rsidRPr="00E7111B" w:rsidRDefault="00E7111B" w:rsidP="00E7111B">
      <w:pPr>
        <w:numPr>
          <w:ilvl w:val="0"/>
          <w:numId w:val="10"/>
        </w:num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t>Результаты</w:t>
      </w:r>
    </w:p>
    <w:tbl>
      <w:tblPr>
        <w:tblStyle w:val="11"/>
        <w:tblW w:w="98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928"/>
        <w:gridCol w:w="4961"/>
      </w:tblGrid>
      <w:tr w:rsidR="00E7111B" w:rsidRPr="00E7111B" w:rsidTr="00E7111B">
        <w:tc>
          <w:tcPr>
            <w:tcW w:w="4928" w:type="dxa"/>
          </w:tcPr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b/>
                <w:i/>
                <w:sz w:val="16"/>
                <w:szCs w:val="20"/>
                <w:u w:val="single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 xml:space="preserve">                </w:t>
            </w:r>
            <w:r w:rsidRPr="00E7111B">
              <w:rPr>
                <w:rFonts w:ascii="Consolas" w:hAnsi="Consolas" w:cs="Consolas"/>
                <w:b/>
                <w:i/>
                <w:sz w:val="16"/>
                <w:szCs w:val="20"/>
                <w:u w:val="single"/>
                <w:lang w:val="en-US" w:eastAsia="ru-RU"/>
              </w:rPr>
              <w:t>/*</w:t>
            </w:r>
            <w:r w:rsidRPr="00E7111B">
              <w:rPr>
                <w:rFonts w:ascii="Consolas" w:hAnsi="Consolas" w:cs="Consolas"/>
                <w:b/>
                <w:i/>
                <w:sz w:val="16"/>
                <w:szCs w:val="20"/>
                <w:u w:val="single"/>
                <w:lang w:eastAsia="ru-RU"/>
              </w:rPr>
              <w:t>Начало</w:t>
            </w:r>
            <w:r w:rsidRPr="00E7111B">
              <w:rPr>
                <w:rFonts w:ascii="Consolas" w:hAnsi="Consolas" w:cs="Consolas"/>
                <w:b/>
                <w:i/>
                <w:sz w:val="16"/>
                <w:szCs w:val="20"/>
                <w:u w:val="single"/>
                <w:lang w:val="en-US" w:eastAsia="ru-RU"/>
              </w:rPr>
              <w:t>*/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1 - add information about you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2 - add language to database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3 - show all people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4 - show all known languages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What is your name?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Sasha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Do you know russian?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yes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Do you know english?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yes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Do you know japanese?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no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1 - add information about you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2 - add language to database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3 - show all people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4 - show all known languages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What is the new language?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jewish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1 - add information about you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2 - add language to database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3 - show all people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4 - show all known languages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What is your name?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Max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Do you know russian?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no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Do you know english?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no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Do you know japanese?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yes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Do you know jewish?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yes</w:t>
            </w:r>
          </w:p>
          <w:p w:rsidR="00E7111B" w:rsidRPr="00E7111B" w:rsidRDefault="00E7111B" w:rsidP="00E7111B">
            <w:pPr>
              <w:spacing w:after="0" w:line="240" w:lineRule="auto"/>
              <w:ind w:left="720"/>
              <w:contextualSpacing/>
              <w:rPr>
                <w:rFonts w:ascii="Consolas" w:hAnsi="Consolas" w:cs="Consolas"/>
                <w:i/>
                <w:sz w:val="16"/>
                <w:szCs w:val="20"/>
                <w:lang w:eastAsia="ru-RU"/>
              </w:rPr>
            </w:pPr>
          </w:p>
        </w:tc>
        <w:tc>
          <w:tcPr>
            <w:tcW w:w="4961" w:type="dxa"/>
          </w:tcPr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caps/>
                <w:sz w:val="16"/>
                <w:szCs w:val="20"/>
                <w:lang w:val="en-US" w:eastAsia="ru-RU"/>
              </w:rPr>
              <w:t xml:space="preserve">                </w:t>
            </w:r>
            <w:r w:rsidRPr="00E7111B">
              <w:rPr>
                <w:rFonts w:ascii="Consolas" w:hAnsi="Consolas" w:cs="Consolas"/>
                <w:b/>
                <w:i/>
                <w:sz w:val="16"/>
                <w:szCs w:val="20"/>
                <w:u w:val="single"/>
                <w:lang w:val="en-US" w:eastAsia="ru-RU"/>
              </w:rPr>
              <w:t>/*</w:t>
            </w:r>
            <w:r w:rsidRPr="00E7111B">
              <w:rPr>
                <w:rFonts w:ascii="Consolas" w:hAnsi="Consolas" w:cs="Consolas"/>
                <w:b/>
                <w:i/>
                <w:sz w:val="16"/>
                <w:szCs w:val="20"/>
                <w:u w:val="single"/>
                <w:lang w:eastAsia="ru-RU"/>
              </w:rPr>
              <w:t>Конец</w:t>
            </w:r>
            <w:r w:rsidRPr="00E7111B">
              <w:rPr>
                <w:rFonts w:ascii="Consolas" w:hAnsi="Consolas" w:cs="Consolas"/>
                <w:b/>
                <w:i/>
                <w:sz w:val="16"/>
                <w:szCs w:val="20"/>
                <w:u w:val="single"/>
                <w:lang w:val="en-US" w:eastAsia="ru-RU"/>
              </w:rPr>
              <w:t>*/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1 - add information about you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2 - add language to database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3 - show all people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4 - show all known languages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Polyglots: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Sasha knows russian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Sasha knows english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Max knows japanese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Max knows jewish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1 - add information about you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2 - add language to database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3 - show all people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4 - show all known languages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Languages: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russian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english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japanese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jewish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1 - add information about you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2 - add language to database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3 - show all people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4 - show all known languages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b/>
                <w:i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i/>
                <w:sz w:val="16"/>
                <w:szCs w:val="20"/>
                <w:lang w:val="en-US" w:eastAsia="ru-RU"/>
              </w:rPr>
              <w:t>Information saved successfully</w:t>
            </w:r>
          </w:p>
        </w:tc>
      </w:tr>
    </w:tbl>
    <w:p w:rsidR="00E7111B" w:rsidRDefault="00E7111B" w:rsidP="00E7111B">
      <w:pPr>
        <w:spacing w:after="0" w:line="276" w:lineRule="auto"/>
        <w:ind w:left="360"/>
        <w:rPr>
          <w:rFonts w:eastAsia="Times New Roman"/>
          <w:b/>
          <w:i/>
          <w:szCs w:val="24"/>
          <w:lang w:val="en-US" w:eastAsia="ru-RU"/>
        </w:rPr>
      </w:pPr>
    </w:p>
    <w:p w:rsidR="00E7111B" w:rsidRPr="00E7111B" w:rsidRDefault="00E7111B" w:rsidP="006138D4">
      <w:pPr>
        <w:ind w:left="708"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t>Задание №2</w:t>
      </w:r>
    </w:p>
    <w:p w:rsidR="00E7111B" w:rsidRPr="00E7111B" w:rsidRDefault="00E7111B" w:rsidP="00E7111B">
      <w:pPr>
        <w:spacing w:after="0" w:line="276" w:lineRule="auto"/>
        <w:ind w:firstLine="709"/>
        <w:contextualSpacing/>
        <w:rPr>
          <w:rFonts w:ascii="Times New Roman" w:eastAsia="Times New Roman" w:hAnsi="Times New Roman"/>
          <w:color w:val="000000"/>
          <w:szCs w:val="24"/>
          <w:lang w:eastAsia="ru-RU"/>
        </w:rPr>
      </w:pPr>
      <w:r w:rsidRPr="00E7111B">
        <w:rPr>
          <w:rFonts w:ascii="Times New Roman" w:eastAsia="Times New Roman" w:hAnsi="Times New Roman"/>
          <w:color w:val="000000"/>
          <w:szCs w:val="24"/>
          <w:lang w:eastAsia="ru-RU"/>
        </w:rPr>
        <w:lastRenderedPageBreak/>
        <w:t>Измените свое индивидуальное задание из лабораторной рабо</w:t>
      </w:r>
      <w:r w:rsidRPr="00E7111B">
        <w:rPr>
          <w:rFonts w:ascii="Times New Roman" w:eastAsia="Times New Roman" w:hAnsi="Times New Roman"/>
          <w:color w:val="000000"/>
          <w:szCs w:val="24"/>
          <w:lang w:eastAsia="ru-RU"/>
        </w:rPr>
        <w:softHyphen/>
        <w:t>ты № 2 таким образом, чтобы все основные факты вашей программы хра</w:t>
      </w:r>
      <w:r w:rsidRPr="00E7111B">
        <w:rPr>
          <w:rFonts w:ascii="Times New Roman" w:eastAsia="Times New Roman" w:hAnsi="Times New Roman"/>
          <w:color w:val="000000"/>
          <w:szCs w:val="24"/>
          <w:lang w:eastAsia="ru-RU"/>
        </w:rPr>
        <w:softHyphen/>
        <w:t>нились во внутренней базе данных (считывались из файла, обрабатывались программой и снова записывались в файл). При этом введите диалог с поль</w:t>
      </w:r>
      <w:r w:rsidRPr="00E7111B">
        <w:rPr>
          <w:rFonts w:ascii="Times New Roman" w:eastAsia="Times New Roman" w:hAnsi="Times New Roman"/>
          <w:color w:val="000000"/>
          <w:szCs w:val="24"/>
          <w:lang w:eastAsia="ru-RU"/>
        </w:rPr>
        <w:softHyphen/>
        <w:t>зователем для добавления или удаления фактов в базу данных (за основу организации диалога  возьмите предыдущее задание 1).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7414" w:rsidTr="00FB7414">
        <w:tc>
          <w:tcPr>
            <w:tcW w:w="9854" w:type="dxa"/>
          </w:tcPr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domains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i = integer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list = i*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database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toy_name(symbol)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toy(symbol,integer,integer,integer)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price(integer)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minage(integer)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maxage(integer)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predicates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choice(integer)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menu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repeat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task1(symbol,integer,integer)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task2(symbol,integer,integer)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nondeterm task3(integer) </w:t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task4(symbol,symbol,integer)</w:t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task5(symbol)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nondeterm max(list,integer)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clauses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choice('1'):-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write("Enter price: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readint(Price),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write("Enter minimum age: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readint(MinAge),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task1(_,Price,MinAge).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choice('2'):-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write("Enter minimum age: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readint(ReqMinAge),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write("Enter maximum age: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readint(ReqMaxAge),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task2(_,ReqMinAge,ReqMaxAge).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choice('3'):-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task3(_).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choice('4'):-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write("Enter name: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readln(ReqName),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write("Enter price: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readint(ReqPrice),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task4(_,ReqName,ReqPrice).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choice('5'):-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task5(_).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choice('6'):-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write("Name of adding toy: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readln(Name),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write("Price: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readint(Price),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write("Minimum age: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readint(MinAge),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write("Maximum age: 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readint(MaxAge),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assert(toy(Name, Price, MinAge, MaxAge)),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fail.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choice('7'):-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write("The presence of toys in the database:\n"),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toy(Name,Price,MinAge,MaxAge),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write("Name : ",Name, ";   Price : ",Price,";   Minimum age : ", MinAge,";   Maximum age : ",MaxAge),nl.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choice('s'):-</w:t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lastRenderedPageBreak/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save("E:\base"),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write("Information saved successfully\n").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choice('l'):-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existfile("E:\base"),!,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consult("E:\base").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choice('0'):- !.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menu:-</w:t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repeat,</w:t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write("------------------------------------\n"),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write("Make your choice:\n"),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write("1 - task 1\n"),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write("2 - task 2\n"),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write("3 - task 3\n"),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write("4 - task 4\n"),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write("5 - task 5\n"),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write("6 - add information about toy\n"),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write("7 - show all toys\n"),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write("s - save database in file\n"),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write("l - load database from file\n"),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write("0 - exit\n"),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readchar(Choice),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choice(Choice),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Choice='0',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!.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repeat.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repeat :- repeat.</w:t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task1(Name,ReqPrice,ReqMinAge):-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       toy(Name,Price,Minage,_), 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Price &lt;= ReqPrice,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Minage &lt;= ReqMinAge,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write(Name),nl.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task2(Name,ReqAge1,ReqAge2):-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toy(Name,_,Minage,MaxAge),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ReqAge1 &gt;= MinAge,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ReqAge2 &lt;= MaxAge,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write(Name),nl.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task3(Price):-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 xml:space="preserve">toy(red_blocks,Price1, _, _),  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toy(blue_blocks,Price2, _, _),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toy(pink_blocks,Price3, _, _),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toy(yellow_blocks,Price4, _, _),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Price=(Price1+Price2+Price3+Price4),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write(Price),nl.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task4(Name,ReqName, ReqPrice):-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findall(N,toy(ReqName,N,_,_),L),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L=[H|_],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toy(Name,Price,_,_),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H+Price &lt;= ReqPrice,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"ball"&lt;&gt;Name,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write(Name),nl.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task5(Name):-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findall(Price, toy(_,Price,_,_), L),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max(L,Max),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toy(Name,Price,_,_),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abs(Max-Price) &lt;= 1,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write(Name),nl.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  <w:t>max([Head|Tail],Result):-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       max(Tail,Result), Result &gt; Head,!.</w:t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   max([Head|_],Head).</w:t>
            </w: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FB7414" w:rsidRPr="00FB7414" w:rsidRDefault="00FB7414" w:rsidP="00FB7414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goal</w:t>
            </w:r>
          </w:p>
          <w:p w:rsidR="00FB7414" w:rsidRDefault="00FB7414" w:rsidP="00FB7414">
            <w:pPr>
              <w:spacing w:after="0" w:line="276" w:lineRule="auto"/>
              <w:rPr>
                <w:szCs w:val="24"/>
                <w:lang w:val="en-US" w:eastAsia="ru-RU"/>
              </w:rPr>
            </w:pPr>
            <w:r w:rsidRPr="00FB7414">
              <w:rPr>
                <w:rFonts w:ascii="Consolas" w:hAnsi="Consolas" w:cs="Consolas"/>
                <w:sz w:val="16"/>
                <w:szCs w:val="20"/>
                <w:lang w:val="en-US" w:eastAsia="ru-RU"/>
              </w:rPr>
              <w:t xml:space="preserve">    menu.</w:t>
            </w:r>
          </w:p>
        </w:tc>
      </w:tr>
    </w:tbl>
    <w:p w:rsidR="00E7111B" w:rsidRPr="00E7111B" w:rsidRDefault="00E7111B" w:rsidP="00E7111B">
      <w:pPr>
        <w:spacing w:after="0" w:line="276" w:lineRule="auto"/>
        <w:ind w:left="360"/>
        <w:rPr>
          <w:rFonts w:eastAsia="Times New Roman"/>
          <w:szCs w:val="24"/>
          <w:lang w:val="en-US" w:eastAsia="ru-RU"/>
        </w:rPr>
      </w:pPr>
    </w:p>
    <w:p w:rsidR="00E7111B" w:rsidRPr="00804BD0" w:rsidRDefault="00E7111B" w:rsidP="00E7111B">
      <w:pPr>
        <w:spacing w:after="0" w:line="276" w:lineRule="auto"/>
        <w:ind w:left="360"/>
        <w:rPr>
          <w:rFonts w:eastAsia="Times New Roman"/>
          <w:szCs w:val="24"/>
          <w:lang w:val="en-US" w:eastAsia="ru-RU"/>
        </w:rPr>
      </w:pPr>
    </w:p>
    <w:p w:rsidR="00804BD0" w:rsidRPr="00804BD0" w:rsidRDefault="00804BD0" w:rsidP="00E7111B">
      <w:pPr>
        <w:spacing w:after="0" w:line="276" w:lineRule="auto"/>
        <w:ind w:left="360"/>
        <w:rPr>
          <w:rFonts w:eastAsia="Times New Roman"/>
          <w:szCs w:val="24"/>
          <w:lang w:val="en-US" w:eastAsia="ru-RU"/>
        </w:rPr>
      </w:pPr>
      <w:bookmarkStart w:id="0" w:name="_GoBack"/>
      <w:bookmarkEnd w:id="0"/>
    </w:p>
    <w:p w:rsidR="00E7111B" w:rsidRPr="00E7111B" w:rsidRDefault="00E7111B" w:rsidP="00E7111B">
      <w:pPr>
        <w:numPr>
          <w:ilvl w:val="0"/>
          <w:numId w:val="10"/>
        </w:numPr>
        <w:spacing w:after="0" w:line="276" w:lineRule="auto"/>
        <w:contextualSpacing/>
        <w:rPr>
          <w:rFonts w:eastAsia="Times New Roman"/>
          <w:b/>
          <w:i/>
          <w:szCs w:val="24"/>
          <w:lang w:eastAsia="ru-RU"/>
        </w:rPr>
      </w:pPr>
      <w:r w:rsidRPr="00E7111B">
        <w:rPr>
          <w:rFonts w:eastAsia="Times New Roman"/>
          <w:b/>
          <w:i/>
          <w:szCs w:val="24"/>
          <w:lang w:eastAsia="ru-RU"/>
        </w:rPr>
        <w:lastRenderedPageBreak/>
        <w:t>Результаты</w:t>
      </w:r>
    </w:p>
    <w:tbl>
      <w:tblPr>
        <w:tblStyle w:val="11"/>
        <w:tblW w:w="9889" w:type="dxa"/>
        <w:tblLook w:val="04A0" w:firstRow="1" w:lastRow="0" w:firstColumn="1" w:lastColumn="0" w:noHBand="0" w:noVBand="1"/>
      </w:tblPr>
      <w:tblGrid>
        <w:gridCol w:w="4944"/>
        <w:gridCol w:w="4945"/>
      </w:tblGrid>
      <w:tr w:rsidR="00E7111B" w:rsidRPr="00804BD0" w:rsidTr="006138D4">
        <w:tc>
          <w:tcPr>
            <w:tcW w:w="4944" w:type="dxa"/>
          </w:tcPr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1 - task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2 - task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3 - task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4 - task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5 - task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6 - add information about toy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7 - show all toys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1 - task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2 - task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3 - task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4 - task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5 - task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6 - add information about toy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7 - show all toys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of adding toy: qq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Price: 9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Minimum age: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Miximum age: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1 - task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2 - task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3 - task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4 - task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5 - task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6 - add information about toy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7 - show all toys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barbi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blue_car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red_car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oil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qq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1 - task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2 - task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3 - task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4 - task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5 - task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6 - add information about toy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7 - show all toys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Enter name: ball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Enter price: 6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wooden_doll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red_blocks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blue_blocks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pink_blocks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linux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matches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lego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rabbit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test</w:t>
            </w:r>
          </w:p>
          <w:p w:rsidR="00E7111B" w:rsidRPr="00E7111B" w:rsidRDefault="00E7111B" w:rsidP="00E7111B">
            <w:pPr>
              <w:spacing w:after="0" w:line="240" w:lineRule="auto"/>
              <w:ind w:left="720"/>
              <w:contextualSpacing/>
              <w:rPr>
                <w:rFonts w:ascii="Consolas" w:hAnsi="Consolas" w:cs="Consolas"/>
                <w:b/>
                <w:i/>
                <w:sz w:val="16"/>
                <w:szCs w:val="24"/>
                <w:lang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</w:tc>
        <w:tc>
          <w:tcPr>
            <w:tcW w:w="4945" w:type="dxa"/>
          </w:tcPr>
          <w:p w:rsidR="00E7111B" w:rsidRPr="00E7111B" w:rsidRDefault="00E7111B" w:rsidP="00E7111B">
            <w:pPr>
              <w:spacing w:after="0" w:line="240" w:lineRule="auto"/>
              <w:ind w:left="720"/>
              <w:contextualSpacing/>
              <w:rPr>
                <w:rFonts w:ascii="Consolas" w:hAnsi="Consolas" w:cs="Consolas"/>
                <w:b/>
                <w:i/>
                <w:sz w:val="16"/>
                <w:szCs w:val="24"/>
                <w:lang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ab/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1 - task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2 - task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3 - task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4 - task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5 - task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6 - add information about toy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7 - show all toys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The presence of toys in the database: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doll;   Price : 7;   Minimum age : 5;   Maximum age : 10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wooden_doll;   Price : 4;   Minimum age : 2;   Maximum age : 80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red_blocks;   Price : 1;   Minimum age : 3;   Maximum age :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blue_blocks;   Price : 2;   Minimum age : 4;   Maximum age :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pink_blocks;   Price : 4;   Minimum age : 3;   Maximum age :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yellow_blocks;   Price : 5;   Minimum age : 3;   Maximum age :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linux;   Price : 0;   Minimum age : 17;   Maximum age : 104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matches;   Price : 1;   Minimum age : 18;   Maximum age : 45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tank;   Price : 7;   Minimum age : 4;   Maximum age : 11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barbi;   Price : 10;   Minimum age : 4;   Maximum age : 8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beer;   Price : 5;   Minimum age : 18;   Maximum age : 60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bear;   Price : 6;   Minimum age : 3;   Maximum age :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soft;   Price : 8;   Minimum age : 70;   Maximum age : 200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lego;   Price : 4;   Minimum age : 4;   Maximum age : 12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blue_car;   Price : 9;   Minimum age : 3;   Maximum age : 18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red_car;   Price : 10;   Minimum age : 18;   Maximum age : 35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rabbit;   Price : 2;   Minimum age : 2;   Maximum age : 6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test;   Price : 4;   Minimum age : 4;   Maximum age : 17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ball;   Price : 2;   Minimum age : 3;   Maximum age : 15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oil;   Price : 10;   Minimum age : 2;   Maximum age :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Name : qq;   Price : 9;   Minimum age : 1;   Maximum age :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1 - task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2 - task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3 - task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4 - task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5 - task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6 - add information about toy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7 - show all toys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0 - exit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------------------------------------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Make your choice: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1 - task 1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2 - task 2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3 - task 3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4 - task 4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5 - task 5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lastRenderedPageBreak/>
              <w:t>6 - add information about toy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7 - show all toys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s - save database in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sz w:val="16"/>
                <w:szCs w:val="20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l - load database from file</w:t>
            </w:r>
          </w:p>
          <w:p w:rsidR="00E7111B" w:rsidRPr="00E7111B" w:rsidRDefault="00E7111B" w:rsidP="00E7111B">
            <w:pPr>
              <w:spacing w:after="0" w:line="240" w:lineRule="auto"/>
              <w:contextualSpacing/>
              <w:rPr>
                <w:rFonts w:ascii="Consolas" w:hAnsi="Consolas" w:cs="Consolas"/>
                <w:b/>
                <w:i/>
                <w:sz w:val="16"/>
                <w:szCs w:val="24"/>
                <w:lang w:val="en-US" w:eastAsia="ru-RU"/>
              </w:rPr>
            </w:pPr>
            <w:r w:rsidRPr="00E7111B">
              <w:rPr>
                <w:rFonts w:ascii="Consolas" w:hAnsi="Consolas" w:cs="Consolas"/>
                <w:sz w:val="16"/>
                <w:szCs w:val="20"/>
                <w:lang w:val="en-US" w:eastAsia="ru-RU"/>
              </w:rPr>
              <w:t>0 - exit</w:t>
            </w:r>
          </w:p>
        </w:tc>
      </w:tr>
    </w:tbl>
    <w:p w:rsidR="00E7111B" w:rsidRPr="00E7111B" w:rsidRDefault="00E7111B" w:rsidP="00E7111B">
      <w:pPr>
        <w:spacing w:after="0" w:line="276" w:lineRule="auto"/>
        <w:ind w:left="720"/>
        <w:contextualSpacing/>
        <w:rPr>
          <w:rFonts w:eastAsia="Times New Roman"/>
          <w:b/>
          <w:i/>
          <w:szCs w:val="24"/>
          <w:lang w:val="en-US" w:eastAsia="ru-RU"/>
        </w:rPr>
      </w:pPr>
    </w:p>
    <w:p w:rsidR="00E7111B" w:rsidRPr="00E7111B" w:rsidRDefault="00E7111B" w:rsidP="004C64BC">
      <w:pPr>
        <w:jc w:val="center"/>
        <w:rPr>
          <w:rFonts w:ascii="Calibri Light" w:hAnsi="Calibri Light"/>
          <w:sz w:val="28"/>
          <w:szCs w:val="24"/>
          <w:lang w:val="en-US"/>
        </w:rPr>
      </w:pPr>
    </w:p>
    <w:sectPr w:rsidR="00E7111B" w:rsidRPr="00E7111B" w:rsidSect="007D1506">
      <w:footerReference w:type="default" r:id="rId11"/>
      <w:footerReference w:type="first" r:id="rId1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E1C" w:rsidRDefault="00BA5E1C" w:rsidP="00673984">
      <w:pPr>
        <w:spacing w:after="0" w:line="240" w:lineRule="auto"/>
      </w:pPr>
      <w:r>
        <w:separator/>
      </w:r>
    </w:p>
  </w:endnote>
  <w:endnote w:type="continuationSeparator" w:id="0">
    <w:p w:rsidR="00BA5E1C" w:rsidRDefault="00BA5E1C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804BD0">
          <w:rPr>
            <w:noProof/>
          </w:rPr>
          <w:t>6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E1C" w:rsidRDefault="00BA5E1C" w:rsidP="00673984">
      <w:pPr>
        <w:spacing w:after="0" w:line="240" w:lineRule="auto"/>
      </w:pPr>
      <w:r>
        <w:separator/>
      </w:r>
    </w:p>
  </w:footnote>
  <w:footnote w:type="continuationSeparator" w:id="0">
    <w:p w:rsidR="00BA5E1C" w:rsidRDefault="00BA5E1C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B3DC7"/>
    <w:multiLevelType w:val="hybridMultilevel"/>
    <w:tmpl w:val="8CD8C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5D0605"/>
    <w:multiLevelType w:val="hybridMultilevel"/>
    <w:tmpl w:val="8AC642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80417"/>
    <w:rsid w:val="000864C7"/>
    <w:rsid w:val="00093600"/>
    <w:rsid w:val="000C3463"/>
    <w:rsid w:val="000C665A"/>
    <w:rsid w:val="000D7519"/>
    <w:rsid w:val="000F4D8C"/>
    <w:rsid w:val="000F67F1"/>
    <w:rsid w:val="001070D7"/>
    <w:rsid w:val="001167D4"/>
    <w:rsid w:val="00121F8E"/>
    <w:rsid w:val="00157CCB"/>
    <w:rsid w:val="001835CA"/>
    <w:rsid w:val="00196773"/>
    <w:rsid w:val="001A2532"/>
    <w:rsid w:val="001B2351"/>
    <w:rsid w:val="001B23FB"/>
    <w:rsid w:val="001C1AA8"/>
    <w:rsid w:val="001C1D17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4438D"/>
    <w:rsid w:val="00375E31"/>
    <w:rsid w:val="0039487C"/>
    <w:rsid w:val="003A7E39"/>
    <w:rsid w:val="003B0A0B"/>
    <w:rsid w:val="003B2F56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67BD0"/>
    <w:rsid w:val="00475837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E5726"/>
    <w:rsid w:val="004E73B2"/>
    <w:rsid w:val="004F34BB"/>
    <w:rsid w:val="005066BA"/>
    <w:rsid w:val="00513A04"/>
    <w:rsid w:val="0052185F"/>
    <w:rsid w:val="00523B50"/>
    <w:rsid w:val="00536D5F"/>
    <w:rsid w:val="00545396"/>
    <w:rsid w:val="0055361B"/>
    <w:rsid w:val="00554E1F"/>
    <w:rsid w:val="00557841"/>
    <w:rsid w:val="0057475C"/>
    <w:rsid w:val="0057484B"/>
    <w:rsid w:val="00574AD1"/>
    <w:rsid w:val="00587377"/>
    <w:rsid w:val="005A6424"/>
    <w:rsid w:val="005D26D5"/>
    <w:rsid w:val="005D6509"/>
    <w:rsid w:val="005E16D9"/>
    <w:rsid w:val="006033E1"/>
    <w:rsid w:val="00612177"/>
    <w:rsid w:val="006138D4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D1506"/>
    <w:rsid w:val="007D3D6D"/>
    <w:rsid w:val="007E5B62"/>
    <w:rsid w:val="00803C89"/>
    <w:rsid w:val="00804BD0"/>
    <w:rsid w:val="008058A2"/>
    <w:rsid w:val="008263DA"/>
    <w:rsid w:val="0085171C"/>
    <w:rsid w:val="00855FE2"/>
    <w:rsid w:val="0086011C"/>
    <w:rsid w:val="00886CD8"/>
    <w:rsid w:val="0089472A"/>
    <w:rsid w:val="008A026A"/>
    <w:rsid w:val="008C0CD7"/>
    <w:rsid w:val="008E339F"/>
    <w:rsid w:val="008E3545"/>
    <w:rsid w:val="008E3E9E"/>
    <w:rsid w:val="0091025A"/>
    <w:rsid w:val="00914486"/>
    <w:rsid w:val="0093197B"/>
    <w:rsid w:val="00936F54"/>
    <w:rsid w:val="009440B7"/>
    <w:rsid w:val="009628FB"/>
    <w:rsid w:val="00976A6E"/>
    <w:rsid w:val="00982696"/>
    <w:rsid w:val="009A2B90"/>
    <w:rsid w:val="009B3E3A"/>
    <w:rsid w:val="009C0E8F"/>
    <w:rsid w:val="009C4BEA"/>
    <w:rsid w:val="009D1D8D"/>
    <w:rsid w:val="009F4DB8"/>
    <w:rsid w:val="009F6B82"/>
    <w:rsid w:val="00A20314"/>
    <w:rsid w:val="00A434B6"/>
    <w:rsid w:val="00A5092C"/>
    <w:rsid w:val="00A60E59"/>
    <w:rsid w:val="00A803CF"/>
    <w:rsid w:val="00AA3013"/>
    <w:rsid w:val="00AB3364"/>
    <w:rsid w:val="00AE305A"/>
    <w:rsid w:val="00B30C3C"/>
    <w:rsid w:val="00B421BB"/>
    <w:rsid w:val="00B4490C"/>
    <w:rsid w:val="00B54EA2"/>
    <w:rsid w:val="00B67D2D"/>
    <w:rsid w:val="00B7097C"/>
    <w:rsid w:val="00B77755"/>
    <w:rsid w:val="00B81ECE"/>
    <w:rsid w:val="00B92637"/>
    <w:rsid w:val="00B939F2"/>
    <w:rsid w:val="00BA5E1C"/>
    <w:rsid w:val="00BB7478"/>
    <w:rsid w:val="00BB7BC0"/>
    <w:rsid w:val="00C04CF2"/>
    <w:rsid w:val="00C109EA"/>
    <w:rsid w:val="00C13580"/>
    <w:rsid w:val="00C341F3"/>
    <w:rsid w:val="00C47845"/>
    <w:rsid w:val="00C5196E"/>
    <w:rsid w:val="00C614FD"/>
    <w:rsid w:val="00C62F5C"/>
    <w:rsid w:val="00C8384A"/>
    <w:rsid w:val="00CA3CC9"/>
    <w:rsid w:val="00CC1E13"/>
    <w:rsid w:val="00CE2F0C"/>
    <w:rsid w:val="00D06A8D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7111B"/>
    <w:rsid w:val="00E76671"/>
    <w:rsid w:val="00E858F1"/>
    <w:rsid w:val="00E9257C"/>
    <w:rsid w:val="00EA4562"/>
    <w:rsid w:val="00EC3E84"/>
    <w:rsid w:val="00EE0151"/>
    <w:rsid w:val="00EE0854"/>
    <w:rsid w:val="00EF7A7A"/>
    <w:rsid w:val="00F164CD"/>
    <w:rsid w:val="00F20C05"/>
    <w:rsid w:val="00F25ED6"/>
    <w:rsid w:val="00F509D7"/>
    <w:rsid w:val="00F53CC6"/>
    <w:rsid w:val="00F55BF7"/>
    <w:rsid w:val="00F64F80"/>
    <w:rsid w:val="00F96D59"/>
    <w:rsid w:val="00FA2513"/>
    <w:rsid w:val="00FB45B3"/>
    <w:rsid w:val="00FB5298"/>
    <w:rsid w:val="00FB7414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11">
    <w:name w:val="Сетка таблицы1"/>
    <w:basedOn w:val="a1"/>
    <w:next w:val="a3"/>
    <w:uiPriority w:val="59"/>
    <w:rsid w:val="00E7111B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1B70-6772-4C9A-9046-87055712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1119</TotalTime>
  <Pages>7</Pages>
  <Words>1616</Words>
  <Characters>9214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87</cp:revision>
  <cp:lastPrinted>2018-10-07T13:15:00Z</cp:lastPrinted>
  <dcterms:created xsi:type="dcterms:W3CDTF">2017-09-18T19:59:00Z</dcterms:created>
  <dcterms:modified xsi:type="dcterms:W3CDTF">2018-12-16T17:50:00Z</dcterms:modified>
</cp:coreProperties>
</file>