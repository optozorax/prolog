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F56" w:rsidRPr="006D23E6" w:rsidRDefault="00574AD1" w:rsidP="009C6F0E">
      <w:pPr>
        <w:pStyle w:val="2"/>
      </w:pPr>
      <w:r w:rsidRPr="006B02FA">
        <w:t>Кафедра прикладной математики</w:t>
      </w:r>
    </w:p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9C6F0E">
        <w:t>6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>
        <w:t>Введение в искусственный интеллект и логическое программирование</w:t>
      </w:r>
      <w:r w:rsidR="00F164CD" w:rsidRPr="006B02FA">
        <w:t>»</w:t>
      </w:r>
    </w:p>
    <w:p w:rsidR="009C6F0E" w:rsidRDefault="009C6F0E" w:rsidP="009C6F0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 w:rsidRPr="009C6F0E">
        <w:rPr>
          <w:rFonts w:ascii="Calibri Light" w:hAnsi="Calibri Light" w:cs="Arial"/>
          <w:b/>
          <w:smallCaps/>
          <w:sz w:val="32"/>
          <w:szCs w:val="24"/>
        </w:rPr>
        <w:t xml:space="preserve">Встроенные предикаты Турбо-Пролога. </w:t>
      </w:r>
    </w:p>
    <w:p w:rsidR="00574AD1" w:rsidRPr="001B23FB" w:rsidRDefault="009C6F0E" w:rsidP="009C6F0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 w:rsidRPr="009C6F0E">
        <w:rPr>
          <w:rFonts w:ascii="Calibri Light" w:hAnsi="Calibri Light" w:cs="Arial"/>
          <w:b/>
          <w:smallCaps/>
          <w:sz w:val="32"/>
          <w:szCs w:val="24"/>
        </w:rPr>
        <w:t>Предикаты ввода-вывода,</w:t>
      </w:r>
      <w:r>
        <w:rPr>
          <w:rFonts w:ascii="Calibri Light" w:hAnsi="Calibri Light" w:cs="Arial"/>
          <w:b/>
          <w:smallCaps/>
          <w:sz w:val="32"/>
          <w:szCs w:val="24"/>
        </w:rPr>
        <w:t xml:space="preserve"> </w:t>
      </w:r>
      <w:r w:rsidRPr="009C6F0E">
        <w:rPr>
          <w:rFonts w:ascii="Calibri Light" w:hAnsi="Calibri Light" w:cs="Arial"/>
          <w:b/>
          <w:smallCaps/>
          <w:sz w:val="32"/>
          <w:szCs w:val="24"/>
        </w:rPr>
        <w:t>предикаты обработки строк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E858F1">
        <w:trPr>
          <w:trHeight w:hRule="exact" w:val="77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 w:rsidR="00E858F1"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  <w:p w:rsidR="00E858F1" w:rsidRPr="009F4DB8" w:rsidRDefault="00E858F1" w:rsidP="00EC3E84">
            <w:pPr>
              <w:spacing w:after="0" w:line="240" w:lineRule="auto"/>
              <w:contextualSpacing/>
              <w:rPr>
                <w:highlight w:val="green"/>
              </w:rPr>
            </w:pPr>
            <w:r>
              <w:t>Фитхуллов А.И.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B7BC0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858F1" w:rsidRDefault="00E858F1" w:rsidP="00E858F1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Т.В.</w:t>
            </w:r>
            <w:r w:rsidR="006A7CAF" w:rsidRPr="001B23FB">
              <w:t xml:space="preserve">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4F34BB" w:rsidRDefault="004F34BB" w:rsidP="006B02FA"/>
    <w:p w:rsidR="009C6F0E" w:rsidRPr="00A5092C" w:rsidRDefault="009C6F0E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9C6F0E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E7111B" w:rsidRPr="00E7111B" w:rsidRDefault="00E7111B" w:rsidP="00E7111B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lastRenderedPageBreak/>
        <w:t>Цель работы</w:t>
      </w:r>
    </w:p>
    <w:p w:rsidR="00803246" w:rsidRDefault="009C6F0E" w:rsidP="009C6F0E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Изучить особенность использования предикатов данных типов и получить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 </w:t>
      </w: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навык использования этих предикатов при проектировании программ на Прологе.</w:t>
      </w:r>
    </w:p>
    <w:p w:rsidR="009C6F0E" w:rsidRPr="00E7111B" w:rsidRDefault="009C6F0E" w:rsidP="009C6F0E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>
        <w:rPr>
          <w:rFonts w:eastAsia="Times New Roman"/>
          <w:b/>
          <w:i/>
          <w:szCs w:val="24"/>
          <w:lang w:eastAsia="ru-RU"/>
        </w:rPr>
        <w:t>Задание</w:t>
      </w:r>
    </w:p>
    <w:p w:rsidR="009C6F0E" w:rsidRPr="009C6F0E" w:rsidRDefault="009C6F0E" w:rsidP="009C6F0E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 xml:space="preserve">Дан текстовый файл, разделенный на 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>строки. Выравнивание строки за</w:t>
      </w: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ключается в том, что между ее отдельными словами дополнительно вносятся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 </w:t>
      </w: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пробелы так, чтобы длина строки стала равной заданной длине (требуемая длина не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 </w:t>
      </w: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меньше исходной), а последнее слово строки сдвинулось к ее правому краю.</w:t>
      </w:r>
      <w:r>
        <w:rPr>
          <w:rFonts w:ascii="Times New Roman" w:eastAsia="Times New Roman" w:hAnsi="Times New Roman"/>
          <w:color w:val="000000"/>
          <w:szCs w:val="24"/>
          <w:lang w:eastAsia="ru-RU"/>
        </w:rPr>
        <w:t xml:space="preserve"> </w:t>
      </w:r>
      <w:r w:rsidRPr="009C6F0E">
        <w:rPr>
          <w:rFonts w:ascii="Times New Roman" w:eastAsia="Times New Roman" w:hAnsi="Times New Roman"/>
          <w:color w:val="000000"/>
          <w:szCs w:val="24"/>
          <w:lang w:eastAsia="ru-RU"/>
        </w:rPr>
        <w:t>Напишите программу выравнивания строк данного текста.</w:t>
      </w:r>
    </w:p>
    <w:p w:rsidR="009C6F0E" w:rsidRPr="00E7111B" w:rsidRDefault="009C6F0E" w:rsidP="009C6F0E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>
        <w:rPr>
          <w:rFonts w:eastAsia="Times New Roman"/>
          <w:b/>
          <w:i/>
          <w:szCs w:val="24"/>
          <w:lang w:eastAsia="ru-RU"/>
        </w:rPr>
        <w:t>Текст программы</w:t>
      </w:r>
    </w:p>
    <w:p w:rsidR="00E7111B" w:rsidRPr="00452AF6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color w:val="000000"/>
          <w:sz w:val="20"/>
          <w:szCs w:val="20"/>
          <w:lang w:eastAsia="ru-RU"/>
        </w:rPr>
      </w:pPr>
    </w:p>
    <w:tbl>
      <w:tblPr>
        <w:tblStyle w:val="11"/>
        <w:tblW w:w="98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89"/>
      </w:tblGrid>
      <w:tr w:rsidR="00452AF6" w:rsidRPr="00F97774" w:rsidTr="00452AF6">
        <w:tc>
          <w:tcPr>
            <w:tcW w:w="9889" w:type="dxa"/>
          </w:tcPr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domains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file=input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predicates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add_space(string, string, integer)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add_spaces_to_len(string, string, integer)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process_file(file, integer)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test(string, integer)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clauses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add_space(String, String, 0):- !.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add_space(String, String, X):- X &lt; 0, !.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add_space(Result, String, Count):-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X=Count-1,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add_space(Result1, String, X),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frontchar(Result, ' ', Result1).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add_spaces_to_len(Result, String, Size):-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str_len(String, Len),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Add = Size - Len,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add_space(Result, String, Add).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process_file(File, _):- eof(File), !.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process_file(File, Size):-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readln(String),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add_spaces_to_len(Result, String, Size),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write(Result), nl,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process_file(File, Size).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test(Filename, Size):-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openread(input, Filename),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readdevice(input), 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process_file(input, Size),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closefile(input).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goal</w:t>
            </w:r>
          </w:p>
          <w:p w:rsidR="00452AF6" w:rsidRPr="00E7111B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test("D:/a.txt", 79).</w:t>
            </w:r>
          </w:p>
        </w:tc>
      </w:tr>
    </w:tbl>
    <w:p w:rsidR="00E7111B" w:rsidRPr="00F97774" w:rsidRDefault="00E7111B" w:rsidP="00E7111B">
      <w:pPr>
        <w:spacing w:after="0" w:line="276" w:lineRule="auto"/>
        <w:rPr>
          <w:rFonts w:eastAsia="Times New Roman"/>
          <w:b/>
          <w:i/>
          <w:color w:val="000000"/>
          <w:sz w:val="28"/>
          <w:szCs w:val="28"/>
          <w:lang w:val="en-US" w:eastAsia="ru-RU"/>
        </w:rPr>
      </w:pPr>
    </w:p>
    <w:p w:rsidR="00E7111B" w:rsidRDefault="00E7111B" w:rsidP="00E7111B">
      <w:pPr>
        <w:numPr>
          <w:ilvl w:val="0"/>
          <w:numId w:val="10"/>
        </w:num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  <w:r w:rsidRPr="00803246">
        <w:rPr>
          <w:rFonts w:eastAsia="Times New Roman"/>
          <w:b/>
          <w:i/>
          <w:szCs w:val="24"/>
          <w:lang w:eastAsia="ru-RU"/>
        </w:rPr>
        <w:t>Результаты</w:t>
      </w:r>
    </w:p>
    <w:p w:rsidR="00803246" w:rsidRPr="00803246" w:rsidRDefault="00803246" w:rsidP="00803246">
      <w:p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</w:p>
    <w:tbl>
      <w:tblPr>
        <w:tblStyle w:val="11"/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789"/>
      </w:tblGrid>
      <w:tr w:rsidR="00E9566D" w:rsidRPr="003B5905" w:rsidTr="00E9566D">
        <w:tc>
          <w:tcPr>
            <w:tcW w:w="817" w:type="dxa"/>
          </w:tcPr>
          <w:p w:rsidR="00E9566D" w:rsidRPr="00E9566D" w:rsidRDefault="00E9566D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val="en-US" w:eastAsia="ru-RU"/>
              </w:rPr>
              <w:t>a.txt</w:t>
            </w:r>
          </w:p>
        </w:tc>
        <w:tc>
          <w:tcPr>
            <w:tcW w:w="8789" w:type="dxa"/>
          </w:tcPr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  <w:t>aoeu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  <w:t>531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  <w:t>64646666666666666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  <w:t>//-----------------------------------------------------------------------------</w:t>
            </w:r>
          </w:p>
          <w:p w:rsidR="00E9566D" w:rsidRPr="00E9566D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</w:pPr>
          </w:p>
          <w:p w:rsidR="00E9566D" w:rsidRPr="003B5905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val="en-US" w:eastAsia="ru-RU"/>
              </w:rPr>
              <w:t>//----------------------------------------------------------------------------------------------</w:t>
            </w:r>
          </w:p>
        </w:tc>
      </w:tr>
      <w:tr w:rsidR="00E9566D" w:rsidRPr="003B5905" w:rsidTr="00E9566D">
        <w:tc>
          <w:tcPr>
            <w:tcW w:w="817" w:type="dxa"/>
          </w:tcPr>
          <w:p w:rsidR="00E9566D" w:rsidRPr="003B5905" w:rsidRDefault="00E9566D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Результат</w:t>
            </w:r>
            <w:bookmarkStart w:id="0" w:name="_GoBack"/>
            <w:bookmarkEnd w:id="0"/>
          </w:p>
        </w:tc>
        <w:tc>
          <w:tcPr>
            <w:tcW w:w="8789" w:type="dxa"/>
          </w:tcPr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___________________________________________________________________________aoeu</w:t>
            </w:r>
          </w:p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____________________________________________________________________________531</w:t>
            </w:r>
          </w:p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______________________________________________________________64646666666666666</w:t>
            </w:r>
          </w:p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//-----------------------------------------------------------------------------</w:t>
            </w:r>
          </w:p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_______________________________________________________________________________</w:t>
            </w:r>
          </w:p>
          <w:p w:rsidR="00E9566D" w:rsidRPr="00E9566D" w:rsidRDefault="00E9566D" w:rsidP="00E9566D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//----------------------------------------------------------------------------------------------</w:t>
            </w:r>
          </w:p>
          <w:p w:rsidR="00E9566D" w:rsidRPr="003B5905" w:rsidRDefault="00E9566D" w:rsidP="00E9566D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E9566D">
              <w:rPr>
                <w:rFonts w:ascii="Consolas" w:hAnsi="Consolas" w:cs="Consolas"/>
                <w:sz w:val="16"/>
                <w:szCs w:val="20"/>
                <w:highlight w:val="lightGray"/>
                <w:lang w:eastAsia="ru-RU"/>
              </w:rPr>
              <w:t>yes</w:t>
            </w:r>
          </w:p>
        </w:tc>
      </w:tr>
    </w:tbl>
    <w:p w:rsidR="00E7111B" w:rsidRPr="003B5905" w:rsidRDefault="00E7111B" w:rsidP="00E7111B">
      <w:pPr>
        <w:spacing w:after="0" w:line="276" w:lineRule="auto"/>
        <w:ind w:left="360"/>
        <w:rPr>
          <w:rFonts w:eastAsia="Times New Roman"/>
          <w:b/>
          <w:i/>
          <w:szCs w:val="24"/>
          <w:lang w:val="en-US" w:eastAsia="ru-RU"/>
        </w:rPr>
      </w:pPr>
    </w:p>
    <w:sectPr w:rsidR="00E7111B" w:rsidRPr="003B5905" w:rsidSect="007D1506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F4F" w:rsidRDefault="00B30F4F" w:rsidP="00673984">
      <w:pPr>
        <w:spacing w:after="0" w:line="240" w:lineRule="auto"/>
      </w:pPr>
      <w:r>
        <w:separator/>
      </w:r>
    </w:p>
  </w:endnote>
  <w:endnote w:type="continuationSeparator" w:id="0">
    <w:p w:rsidR="00B30F4F" w:rsidRDefault="00B30F4F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E9566D">
          <w:rPr>
            <w:noProof/>
          </w:rPr>
          <w:t>2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F4F" w:rsidRDefault="00B30F4F" w:rsidP="00673984">
      <w:pPr>
        <w:spacing w:after="0" w:line="240" w:lineRule="auto"/>
      </w:pPr>
      <w:r>
        <w:separator/>
      </w:r>
    </w:p>
  </w:footnote>
  <w:footnote w:type="continuationSeparator" w:id="0">
    <w:p w:rsidR="00B30F4F" w:rsidRDefault="00B30F4F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3DC7"/>
    <w:multiLevelType w:val="hybridMultilevel"/>
    <w:tmpl w:val="8CD8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0605"/>
    <w:multiLevelType w:val="hybridMultilevel"/>
    <w:tmpl w:val="8AC642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80417"/>
    <w:rsid w:val="000864C7"/>
    <w:rsid w:val="000C3463"/>
    <w:rsid w:val="000C665A"/>
    <w:rsid w:val="000D7519"/>
    <w:rsid w:val="000F4D8C"/>
    <w:rsid w:val="000F67F1"/>
    <w:rsid w:val="001070D7"/>
    <w:rsid w:val="001167D4"/>
    <w:rsid w:val="00121F8E"/>
    <w:rsid w:val="00157CCB"/>
    <w:rsid w:val="001835CA"/>
    <w:rsid w:val="00196773"/>
    <w:rsid w:val="001A2532"/>
    <w:rsid w:val="001B2351"/>
    <w:rsid w:val="001B23FB"/>
    <w:rsid w:val="001C1AA8"/>
    <w:rsid w:val="001C1D17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5905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52AF6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E5726"/>
    <w:rsid w:val="004F34BB"/>
    <w:rsid w:val="005066BA"/>
    <w:rsid w:val="00513A04"/>
    <w:rsid w:val="0052185F"/>
    <w:rsid w:val="00523B50"/>
    <w:rsid w:val="00536D5F"/>
    <w:rsid w:val="00545396"/>
    <w:rsid w:val="0055361B"/>
    <w:rsid w:val="00554E1F"/>
    <w:rsid w:val="00557841"/>
    <w:rsid w:val="0057475C"/>
    <w:rsid w:val="0057484B"/>
    <w:rsid w:val="00574AD1"/>
    <w:rsid w:val="00587377"/>
    <w:rsid w:val="005A6424"/>
    <w:rsid w:val="005D26D5"/>
    <w:rsid w:val="005D6509"/>
    <w:rsid w:val="005E16D9"/>
    <w:rsid w:val="006033E1"/>
    <w:rsid w:val="00612177"/>
    <w:rsid w:val="006138D4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246"/>
    <w:rsid w:val="00803C89"/>
    <w:rsid w:val="008058A2"/>
    <w:rsid w:val="008263DA"/>
    <w:rsid w:val="0085171C"/>
    <w:rsid w:val="00855FE2"/>
    <w:rsid w:val="0086011C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A2B90"/>
    <w:rsid w:val="009B3E3A"/>
    <w:rsid w:val="009C0E8F"/>
    <w:rsid w:val="009C4BEA"/>
    <w:rsid w:val="009C6F0E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30F4F"/>
    <w:rsid w:val="00B421BB"/>
    <w:rsid w:val="00B4490C"/>
    <w:rsid w:val="00B54EA2"/>
    <w:rsid w:val="00B67D2D"/>
    <w:rsid w:val="00B7097C"/>
    <w:rsid w:val="00B77755"/>
    <w:rsid w:val="00B81ECE"/>
    <w:rsid w:val="00B92637"/>
    <w:rsid w:val="00B939F2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8384A"/>
    <w:rsid w:val="00CA3CC9"/>
    <w:rsid w:val="00CC1E13"/>
    <w:rsid w:val="00CC6340"/>
    <w:rsid w:val="00CE2F0C"/>
    <w:rsid w:val="00D06A8D"/>
    <w:rsid w:val="00D1107B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623B6"/>
    <w:rsid w:val="00E7111B"/>
    <w:rsid w:val="00E76671"/>
    <w:rsid w:val="00E858F1"/>
    <w:rsid w:val="00E9257C"/>
    <w:rsid w:val="00E9566D"/>
    <w:rsid w:val="00EA4562"/>
    <w:rsid w:val="00EC3E84"/>
    <w:rsid w:val="00EE0151"/>
    <w:rsid w:val="00EE0854"/>
    <w:rsid w:val="00EF7A7A"/>
    <w:rsid w:val="00F164CD"/>
    <w:rsid w:val="00F20C05"/>
    <w:rsid w:val="00F25ED6"/>
    <w:rsid w:val="00F509D7"/>
    <w:rsid w:val="00F53CC6"/>
    <w:rsid w:val="00F55BF7"/>
    <w:rsid w:val="00F64F80"/>
    <w:rsid w:val="00F96D59"/>
    <w:rsid w:val="00F97774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11">
    <w:name w:val="Сетка таблицы1"/>
    <w:basedOn w:val="a1"/>
    <w:next w:val="a3"/>
    <w:uiPriority w:val="59"/>
    <w:rsid w:val="00E7111B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8D8E-15DA-4F30-92F3-EFDF173B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1187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91</cp:revision>
  <cp:lastPrinted>2018-10-07T13:15:00Z</cp:lastPrinted>
  <dcterms:created xsi:type="dcterms:W3CDTF">2017-09-18T19:59:00Z</dcterms:created>
  <dcterms:modified xsi:type="dcterms:W3CDTF">2018-12-16T16:48:00Z</dcterms:modified>
</cp:coreProperties>
</file>