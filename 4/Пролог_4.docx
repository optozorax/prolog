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:rsidR="003B2F56" w:rsidRPr="006D23E6" w:rsidRDefault="003B2F56" w:rsidP="006B02FA"/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CC6340">
        <w:t>4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>
        <w:t>Введение в искусственный интеллект и логическое программирование</w:t>
      </w:r>
      <w:r w:rsidR="00F164CD" w:rsidRPr="006B02FA">
        <w:t>»</w:t>
      </w:r>
    </w:p>
    <w:p w:rsidR="00574AD1" w:rsidRPr="001B23FB" w:rsidRDefault="00CC6340" w:rsidP="00587377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Рекурсивные структуры данных - списки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E858F1">
        <w:trPr>
          <w:trHeight w:hRule="exact" w:val="77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 w:rsidR="00E858F1"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  <w:p w:rsidR="00E858F1" w:rsidRPr="009F4DB8" w:rsidRDefault="00E858F1" w:rsidP="00EC3E84">
            <w:pPr>
              <w:spacing w:after="0" w:line="240" w:lineRule="auto"/>
              <w:contextualSpacing/>
              <w:rPr>
                <w:highlight w:val="green"/>
              </w:rPr>
            </w:pPr>
            <w:r>
              <w:t>Фитхуллов А.И.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B7BC0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Преподаватель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E858F1" w:rsidRDefault="00E858F1" w:rsidP="00E858F1">
            <w:pPr>
              <w:spacing w:after="0" w:line="240" w:lineRule="auto"/>
              <w:contextualSpacing/>
              <w:rPr>
                <w:highlight w:val="green"/>
              </w:rPr>
            </w:pPr>
            <w:r>
              <w:t>Авдеенко Т.В.</w:t>
            </w:r>
            <w:r w:rsidR="006A7CAF" w:rsidRPr="001B23FB">
              <w:t xml:space="preserve">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A5092C" w:rsidRDefault="00A5092C" w:rsidP="006B02FA"/>
    <w:p w:rsidR="004F34BB" w:rsidRPr="00A5092C" w:rsidRDefault="004F34BB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6E5CFE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E7111B" w:rsidRPr="00E7111B" w:rsidRDefault="00E7111B" w:rsidP="00E7111B">
      <w:pPr>
        <w:spacing w:after="0" w:line="276" w:lineRule="auto"/>
        <w:ind w:left="708"/>
        <w:contextualSpacing/>
        <w:rPr>
          <w:rFonts w:eastAsia="Times New Roman"/>
          <w:b/>
          <w:i/>
          <w:szCs w:val="24"/>
          <w:lang w:eastAsia="ru-RU"/>
        </w:rPr>
      </w:pPr>
      <w:r w:rsidRPr="00E7111B">
        <w:rPr>
          <w:rFonts w:eastAsia="Times New Roman"/>
          <w:b/>
          <w:i/>
          <w:szCs w:val="24"/>
          <w:lang w:eastAsia="ru-RU"/>
        </w:rPr>
        <w:lastRenderedPageBreak/>
        <w:t>Цель работы</w:t>
      </w:r>
    </w:p>
    <w:p w:rsidR="00452AF6" w:rsidRPr="00452AF6" w:rsidRDefault="00452AF6" w:rsidP="00452AF6">
      <w:pPr>
        <w:spacing w:after="0" w:line="276" w:lineRule="auto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452AF6">
        <w:rPr>
          <w:rFonts w:ascii="Times New Roman" w:eastAsia="Times New Roman" w:hAnsi="Times New Roman"/>
          <w:color w:val="000000"/>
          <w:szCs w:val="24"/>
          <w:lang w:eastAsia="ru-RU"/>
        </w:rPr>
        <w:t>Напишите программу, определяющую основные отношения на множествах:</w:t>
      </w:r>
    </w:p>
    <w:p w:rsidR="00452AF6" w:rsidRPr="00452AF6" w:rsidRDefault="00452AF6" w:rsidP="003B5905">
      <w:pPr>
        <w:spacing w:after="0" w:line="276" w:lineRule="auto"/>
        <w:ind w:left="708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452AF6">
        <w:rPr>
          <w:rFonts w:ascii="Times New Roman" w:eastAsia="Times New Roman" w:hAnsi="Times New Roman"/>
          <w:color w:val="000000"/>
          <w:szCs w:val="24"/>
          <w:lang w:eastAsia="ru-RU"/>
        </w:rPr>
        <w:t xml:space="preserve">а) Объединение; </w:t>
      </w:r>
    </w:p>
    <w:p w:rsidR="00452AF6" w:rsidRPr="00452AF6" w:rsidRDefault="00452AF6" w:rsidP="003B5905">
      <w:pPr>
        <w:spacing w:after="0" w:line="276" w:lineRule="auto"/>
        <w:ind w:left="708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452AF6">
        <w:rPr>
          <w:rFonts w:ascii="Times New Roman" w:eastAsia="Times New Roman" w:hAnsi="Times New Roman"/>
          <w:color w:val="000000"/>
          <w:szCs w:val="24"/>
          <w:lang w:eastAsia="ru-RU"/>
        </w:rPr>
        <w:t xml:space="preserve">б) Пересечение; </w:t>
      </w:r>
    </w:p>
    <w:p w:rsidR="00452AF6" w:rsidRPr="00452AF6" w:rsidRDefault="00452AF6" w:rsidP="003B5905">
      <w:pPr>
        <w:spacing w:after="0" w:line="276" w:lineRule="auto"/>
        <w:ind w:left="708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452AF6">
        <w:rPr>
          <w:rFonts w:ascii="Times New Roman" w:eastAsia="Times New Roman" w:hAnsi="Times New Roman"/>
          <w:color w:val="000000"/>
          <w:szCs w:val="24"/>
          <w:lang w:eastAsia="ru-RU"/>
        </w:rPr>
        <w:t xml:space="preserve">в) Вычитание; </w:t>
      </w:r>
    </w:p>
    <w:p w:rsidR="00E7111B" w:rsidRDefault="00452AF6" w:rsidP="003B5905">
      <w:pPr>
        <w:spacing w:after="0" w:line="276" w:lineRule="auto"/>
        <w:ind w:left="708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452AF6">
        <w:rPr>
          <w:rFonts w:ascii="Times New Roman" w:eastAsia="Times New Roman" w:hAnsi="Times New Roman"/>
          <w:color w:val="000000"/>
          <w:szCs w:val="24"/>
          <w:lang w:eastAsia="ru-RU"/>
        </w:rPr>
        <w:t>г) Декартово произведение.</w:t>
      </w:r>
    </w:p>
    <w:p w:rsidR="00803246" w:rsidRPr="00E7111B" w:rsidRDefault="00803246" w:rsidP="00452AF6">
      <w:p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</w:p>
    <w:p w:rsidR="00E7111B" w:rsidRPr="00452AF6" w:rsidRDefault="00E7111B" w:rsidP="00E7111B">
      <w:pPr>
        <w:spacing w:after="0" w:line="276" w:lineRule="auto"/>
        <w:ind w:left="567"/>
        <w:rPr>
          <w:rFonts w:eastAsia="Times New Roman"/>
          <w:b/>
          <w:color w:val="000000"/>
          <w:szCs w:val="24"/>
          <w:lang w:eastAsia="ru-RU"/>
        </w:rPr>
      </w:pPr>
      <w:r w:rsidRPr="00E7111B">
        <w:rPr>
          <w:rFonts w:eastAsia="Times New Roman"/>
          <w:b/>
          <w:color w:val="000000"/>
          <w:szCs w:val="24"/>
          <w:lang w:eastAsia="ru-RU"/>
        </w:rPr>
        <w:t>Текст</w:t>
      </w:r>
      <w:r w:rsidRPr="00452AF6">
        <w:rPr>
          <w:rFonts w:eastAsia="Times New Roman"/>
          <w:b/>
          <w:color w:val="000000"/>
          <w:szCs w:val="24"/>
          <w:lang w:eastAsia="ru-RU"/>
        </w:rPr>
        <w:t xml:space="preserve"> </w:t>
      </w:r>
      <w:r w:rsidRPr="00E7111B">
        <w:rPr>
          <w:rFonts w:eastAsia="Times New Roman"/>
          <w:b/>
          <w:color w:val="000000"/>
          <w:szCs w:val="24"/>
          <w:lang w:eastAsia="ru-RU"/>
        </w:rPr>
        <w:t>программы</w:t>
      </w:r>
    </w:p>
    <w:p w:rsidR="00E7111B" w:rsidRPr="00452AF6" w:rsidRDefault="00E7111B" w:rsidP="00E7111B">
      <w:pPr>
        <w:spacing w:after="0" w:line="276" w:lineRule="auto"/>
        <w:ind w:left="720"/>
        <w:contextualSpacing/>
        <w:rPr>
          <w:rFonts w:eastAsia="Times New Roman"/>
          <w:b/>
          <w:color w:val="000000"/>
          <w:sz w:val="20"/>
          <w:szCs w:val="20"/>
          <w:lang w:eastAsia="ru-RU"/>
        </w:rPr>
      </w:pPr>
    </w:p>
    <w:tbl>
      <w:tblPr>
        <w:tblStyle w:val="11"/>
        <w:tblW w:w="98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889"/>
      </w:tblGrid>
      <w:tr w:rsidR="00452AF6" w:rsidRPr="006E5CFE" w:rsidTr="00452AF6">
        <w:tc>
          <w:tcPr>
            <w:tcW w:w="9889" w:type="dxa"/>
          </w:tcPr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domains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type = integer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list = type*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listlist = list*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predicates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unionset(list,list,list)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intersect(list,list,list)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dellist(list,list,list)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decart(list,list,listlist)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cart(list,list,list,listlist)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member(type,list)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clauses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member(X,[X|_]).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member(X,[_|T]):-member(X,T).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unionset([],L,L).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unionset([H|T1], L1, L2):- member(H, L1), unionset(T1, L1, L2).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unionset([H|T1], L1, [H|L2]):- not(member(H, L1)), unionset(T1, L1, L2).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intersect([],_,[]).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intersect([H|T1],L2,[H|T2]):- member(H,L2), intersect(T1,L2,T2).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intersect([H|T1],L2,L):- not(member(H,L2)), intersect(T1,L2,L).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dellist([], L1, L1).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dellist([H|T], L1, R):- member(H, L1), dellist(T, L1, R).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dellist([H|T], L1, [H|R]):- not(member(H, L1)), dellist(T, L1, R).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decart(L1,L2,L):-cart(L1,L2,L2,L).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cart([A|X1],[B|X],X2,[ [A,B] |L]):-!,cart([A|X1],X,X2,L).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cart([A|X1],[],X2,L):-!, cart(X1,X2,X2,L).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cart([],_,_,[]).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cart(_,[],_,[]).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GOAL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%unionset([1,3,5,7,9], [2,4,6,8,0], 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%unionset([4,1,3,5,7,9,2,6,8], [2,4,6,8], 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%intersect([1,3,4,6,7,8,9],[9,2,5,1,7,0], 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%dellist([1,2,3,4,5,6,7,8,9],[1,3,5,7,9,0],L).</w:t>
            </w:r>
          </w:p>
          <w:p w:rsidR="006E5CFE" w:rsidRPr="006E5CFE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%decart([1,2,3],[9,8,7],L).</w:t>
            </w:r>
          </w:p>
          <w:p w:rsidR="00452AF6" w:rsidRPr="00E7111B" w:rsidRDefault="006E5CFE" w:rsidP="006E5CFE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%decart([1, 2, 3], [a, b, c], L1), decart([x, y, z], L1, L).</w:t>
            </w:r>
          </w:p>
        </w:tc>
      </w:tr>
    </w:tbl>
    <w:p w:rsidR="00E7111B" w:rsidRPr="00F97774" w:rsidRDefault="00E7111B" w:rsidP="00E7111B">
      <w:pPr>
        <w:spacing w:after="0" w:line="276" w:lineRule="auto"/>
        <w:rPr>
          <w:rFonts w:eastAsia="Times New Roman"/>
          <w:b/>
          <w:i/>
          <w:color w:val="000000"/>
          <w:sz w:val="28"/>
          <w:szCs w:val="28"/>
          <w:lang w:val="en-US" w:eastAsia="ru-RU"/>
        </w:rPr>
      </w:pPr>
    </w:p>
    <w:p w:rsidR="00E7111B" w:rsidRDefault="00E7111B" w:rsidP="00E7111B">
      <w:pPr>
        <w:numPr>
          <w:ilvl w:val="0"/>
          <w:numId w:val="10"/>
        </w:num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  <w:r w:rsidRPr="00803246">
        <w:rPr>
          <w:rFonts w:eastAsia="Times New Roman"/>
          <w:b/>
          <w:i/>
          <w:szCs w:val="24"/>
          <w:lang w:eastAsia="ru-RU"/>
        </w:rPr>
        <w:t>Результаты</w:t>
      </w:r>
    </w:p>
    <w:p w:rsidR="00803246" w:rsidRPr="00803246" w:rsidRDefault="00803246" w:rsidP="00803246">
      <w:p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</w:p>
    <w:tbl>
      <w:tblPr>
        <w:tblStyle w:val="11"/>
        <w:tblW w:w="98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394"/>
        <w:gridCol w:w="5245"/>
      </w:tblGrid>
      <w:tr w:rsidR="003B5905" w:rsidRPr="003B5905" w:rsidTr="003B5905">
        <w:tc>
          <w:tcPr>
            <w:tcW w:w="250" w:type="dxa"/>
          </w:tcPr>
          <w:p w:rsidR="003B5905" w:rsidRPr="003B5905" w:rsidRDefault="003B5905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>
              <w:rPr>
                <w:rFonts w:ascii="Consolas" w:hAnsi="Consolas" w:cs="Consolas"/>
                <w:sz w:val="16"/>
                <w:szCs w:val="20"/>
                <w:lang w:eastAsia="ru-RU"/>
              </w:rPr>
              <w:t>1</w:t>
            </w:r>
          </w:p>
        </w:tc>
        <w:tc>
          <w:tcPr>
            <w:tcW w:w="4394" w:type="dxa"/>
          </w:tcPr>
          <w:p w:rsidR="003B5905" w:rsidRPr="00452AF6" w:rsidRDefault="003B5905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452AF6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unionset([1,3,5,7,9], [2,4,6,8,0], L).</w:t>
            </w:r>
          </w:p>
          <w:p w:rsidR="003B5905" w:rsidRPr="003B5905" w:rsidRDefault="003B5905" w:rsidP="00803246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</w:tc>
        <w:tc>
          <w:tcPr>
            <w:tcW w:w="5245" w:type="dxa"/>
          </w:tcPr>
          <w:p w:rsidR="003B5905" w:rsidRPr="00803246" w:rsidRDefault="003B5905" w:rsidP="003B5905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803246">
              <w:rPr>
                <w:rFonts w:ascii="Consolas" w:hAnsi="Consolas" w:cs="Consolas"/>
                <w:sz w:val="16"/>
                <w:szCs w:val="20"/>
                <w:lang w:eastAsia="ru-RU"/>
              </w:rPr>
              <w:t>L=[1,3,5,7,9,2,4,6,8,0]</w:t>
            </w:r>
          </w:p>
          <w:p w:rsidR="003B5905" w:rsidRPr="003B5905" w:rsidRDefault="003B5905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803246">
              <w:rPr>
                <w:rFonts w:ascii="Consolas" w:hAnsi="Consolas" w:cs="Consolas"/>
                <w:sz w:val="16"/>
                <w:szCs w:val="20"/>
                <w:lang w:eastAsia="ru-RU"/>
              </w:rPr>
              <w:t>1 Solution</w:t>
            </w:r>
          </w:p>
        </w:tc>
      </w:tr>
      <w:tr w:rsidR="006E5CFE" w:rsidRPr="003B5905" w:rsidTr="003B5905">
        <w:tc>
          <w:tcPr>
            <w:tcW w:w="250" w:type="dxa"/>
          </w:tcPr>
          <w:p w:rsidR="006E5CFE" w:rsidRDefault="006E5CFE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>
              <w:rPr>
                <w:rFonts w:ascii="Consolas" w:hAnsi="Consolas" w:cs="Consolas"/>
                <w:sz w:val="16"/>
                <w:szCs w:val="20"/>
                <w:lang w:eastAsia="ru-RU"/>
              </w:rPr>
              <w:t>2</w:t>
            </w:r>
          </w:p>
        </w:tc>
        <w:tc>
          <w:tcPr>
            <w:tcW w:w="4394" w:type="dxa"/>
          </w:tcPr>
          <w:p w:rsidR="006E5CFE" w:rsidRPr="006E5CFE" w:rsidRDefault="006E5CFE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unionset([4,1,3,5,7,9,2,6,8], [2,4,6,8], L).</w:t>
            </w:r>
          </w:p>
        </w:tc>
        <w:tc>
          <w:tcPr>
            <w:tcW w:w="5245" w:type="dxa"/>
          </w:tcPr>
          <w:p w:rsidR="006E5CFE" w:rsidRPr="006E5CFE" w:rsidRDefault="006E5CFE" w:rsidP="006E5CFE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eastAsia="ru-RU"/>
              </w:rPr>
              <w:t>L=[1,3,5,7,9,2,4,6,8]</w:t>
            </w:r>
          </w:p>
          <w:p w:rsidR="006E5CFE" w:rsidRPr="00803246" w:rsidRDefault="006E5CFE" w:rsidP="006E5CFE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6E5CFE">
              <w:rPr>
                <w:rFonts w:ascii="Consolas" w:hAnsi="Consolas" w:cs="Consolas"/>
                <w:sz w:val="16"/>
                <w:szCs w:val="20"/>
                <w:lang w:eastAsia="ru-RU"/>
              </w:rPr>
              <w:t>1 Solution</w:t>
            </w:r>
            <w:bookmarkStart w:id="0" w:name="_GoBack"/>
            <w:bookmarkEnd w:id="0"/>
          </w:p>
        </w:tc>
      </w:tr>
      <w:tr w:rsidR="003B5905" w:rsidRPr="003B5905" w:rsidTr="003B5905">
        <w:tc>
          <w:tcPr>
            <w:tcW w:w="250" w:type="dxa"/>
          </w:tcPr>
          <w:p w:rsidR="003B5905" w:rsidRPr="003B5905" w:rsidRDefault="006E5CFE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>
              <w:rPr>
                <w:rFonts w:ascii="Consolas" w:hAnsi="Consolas" w:cs="Consolas"/>
                <w:sz w:val="16"/>
                <w:szCs w:val="20"/>
                <w:lang w:eastAsia="ru-RU"/>
              </w:rPr>
              <w:t>3</w:t>
            </w:r>
          </w:p>
        </w:tc>
        <w:tc>
          <w:tcPr>
            <w:tcW w:w="4394" w:type="dxa"/>
          </w:tcPr>
          <w:p w:rsidR="003B5905" w:rsidRPr="003B5905" w:rsidRDefault="003B5905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452AF6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intersect([1,3,4,6,7,8,9],</w:t>
            </w:r>
            <w:r w:rsidRPr="00F9777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 xml:space="preserve"> </w:t>
            </w:r>
            <w:r w:rsidRPr="00452AF6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[9,2,5,1,7,0], L).</w:t>
            </w:r>
          </w:p>
        </w:tc>
        <w:tc>
          <w:tcPr>
            <w:tcW w:w="5245" w:type="dxa"/>
          </w:tcPr>
          <w:p w:rsidR="003B5905" w:rsidRPr="003B5905" w:rsidRDefault="003B5905" w:rsidP="003B5905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3B5905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L=[1,7,9]</w:t>
            </w:r>
          </w:p>
          <w:p w:rsidR="003B5905" w:rsidRPr="003B5905" w:rsidRDefault="003B5905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3B5905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Solution</w:t>
            </w:r>
          </w:p>
        </w:tc>
      </w:tr>
      <w:tr w:rsidR="003B5905" w:rsidRPr="003B5905" w:rsidTr="003B5905">
        <w:tc>
          <w:tcPr>
            <w:tcW w:w="250" w:type="dxa"/>
          </w:tcPr>
          <w:p w:rsidR="003B5905" w:rsidRPr="003B5905" w:rsidRDefault="006E5CFE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>
              <w:rPr>
                <w:rFonts w:ascii="Consolas" w:hAnsi="Consolas" w:cs="Consolas"/>
                <w:sz w:val="16"/>
                <w:szCs w:val="20"/>
                <w:lang w:eastAsia="ru-RU"/>
              </w:rPr>
              <w:t>4</w:t>
            </w:r>
          </w:p>
        </w:tc>
        <w:tc>
          <w:tcPr>
            <w:tcW w:w="4394" w:type="dxa"/>
          </w:tcPr>
          <w:p w:rsidR="003B5905" w:rsidRPr="00452AF6" w:rsidRDefault="003B5905" w:rsidP="003B5905">
            <w:pPr>
              <w:spacing w:after="0" w:line="240" w:lineRule="auto"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452AF6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dellist([1,2,3,4,5,6,7,8,9],</w:t>
            </w:r>
            <w:r w:rsidRPr="00F9777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 xml:space="preserve"> </w:t>
            </w:r>
            <w:r w:rsidRPr="00452AF6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[1,3,5,7,9,0],L).</w:t>
            </w:r>
          </w:p>
          <w:p w:rsidR="003B5905" w:rsidRPr="003B5905" w:rsidRDefault="003B5905" w:rsidP="00803246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</w:tc>
        <w:tc>
          <w:tcPr>
            <w:tcW w:w="5245" w:type="dxa"/>
          </w:tcPr>
          <w:p w:rsidR="003B5905" w:rsidRPr="003B5905" w:rsidRDefault="003B5905" w:rsidP="003B5905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3B5905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L=[2,4,6,8]</w:t>
            </w:r>
          </w:p>
          <w:p w:rsidR="003B5905" w:rsidRPr="003B5905" w:rsidRDefault="003B5905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 w:rsidRPr="003B5905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Solution</w:t>
            </w:r>
          </w:p>
        </w:tc>
      </w:tr>
      <w:tr w:rsidR="003B5905" w:rsidRPr="003B5905" w:rsidTr="003B5905">
        <w:tc>
          <w:tcPr>
            <w:tcW w:w="250" w:type="dxa"/>
          </w:tcPr>
          <w:p w:rsidR="003B5905" w:rsidRPr="003B5905" w:rsidRDefault="006E5CFE" w:rsidP="00803246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eastAsia="ru-RU"/>
              </w:rPr>
            </w:pPr>
            <w:r>
              <w:rPr>
                <w:rFonts w:ascii="Consolas" w:hAnsi="Consolas" w:cs="Consolas"/>
                <w:sz w:val="16"/>
                <w:szCs w:val="20"/>
                <w:lang w:eastAsia="ru-RU"/>
              </w:rPr>
              <w:t>5</w:t>
            </w:r>
          </w:p>
        </w:tc>
        <w:tc>
          <w:tcPr>
            <w:tcW w:w="4394" w:type="dxa"/>
          </w:tcPr>
          <w:p w:rsidR="003B5905" w:rsidRPr="003B5905" w:rsidRDefault="003B5905" w:rsidP="00803246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452AF6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decart([1,2,3],</w:t>
            </w:r>
            <w:r w:rsidRPr="003B5905">
              <w:rPr>
                <w:rFonts w:ascii="Consolas" w:hAnsi="Consolas" w:cs="Consolas"/>
                <w:sz w:val="16"/>
                <w:szCs w:val="20"/>
                <w:lang w:val="en-US" w:eastAsia="ru-RU"/>
              </w:rPr>
              <w:t xml:space="preserve"> </w:t>
            </w:r>
            <w:r w:rsidRPr="00452AF6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[9,8,7],</w:t>
            </w:r>
            <w:r w:rsidRPr="003B5905">
              <w:rPr>
                <w:rFonts w:ascii="Consolas" w:hAnsi="Consolas" w:cs="Consolas"/>
                <w:sz w:val="16"/>
                <w:szCs w:val="20"/>
                <w:lang w:val="en-US" w:eastAsia="ru-RU"/>
              </w:rPr>
              <w:t xml:space="preserve"> </w:t>
            </w:r>
            <w:r w:rsidRPr="00452AF6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L).</w:t>
            </w:r>
          </w:p>
        </w:tc>
        <w:tc>
          <w:tcPr>
            <w:tcW w:w="5245" w:type="dxa"/>
          </w:tcPr>
          <w:p w:rsidR="003B5905" w:rsidRPr="003B5905" w:rsidRDefault="003B5905" w:rsidP="003B5905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3B5905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L=[[1,9],[1,8],[1,7],[2,9],[2,8],[2,7],[3,9],[3,8],[3,7]]</w:t>
            </w:r>
          </w:p>
          <w:p w:rsidR="003B5905" w:rsidRPr="003B5905" w:rsidRDefault="003B5905" w:rsidP="003B5905">
            <w:pPr>
              <w:spacing w:after="0" w:line="240" w:lineRule="auto"/>
              <w:contextualSpacing/>
              <w:rPr>
                <w:rFonts w:ascii="Consolas" w:hAnsi="Consolas" w:cs="Consolas"/>
                <w:b/>
                <w:sz w:val="16"/>
                <w:szCs w:val="20"/>
                <w:lang w:val="en-US" w:eastAsia="ru-RU"/>
              </w:rPr>
            </w:pPr>
            <w:r w:rsidRPr="003B5905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Solution</w:t>
            </w:r>
          </w:p>
        </w:tc>
      </w:tr>
    </w:tbl>
    <w:p w:rsidR="00E7111B" w:rsidRPr="003B5905" w:rsidRDefault="00E7111B" w:rsidP="00E7111B">
      <w:pPr>
        <w:spacing w:after="0" w:line="276" w:lineRule="auto"/>
        <w:ind w:left="360"/>
        <w:rPr>
          <w:rFonts w:eastAsia="Times New Roman"/>
          <w:b/>
          <w:i/>
          <w:szCs w:val="24"/>
          <w:lang w:val="en-US" w:eastAsia="ru-RU"/>
        </w:rPr>
      </w:pPr>
    </w:p>
    <w:sectPr w:rsidR="00E7111B" w:rsidRPr="003B5905" w:rsidSect="007D1506">
      <w:footerReference w:type="default" r:id="rId11"/>
      <w:footerReference w:type="first" r:id="rId12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1C6" w:rsidRDefault="00C751C6" w:rsidP="00673984">
      <w:pPr>
        <w:spacing w:after="0" w:line="240" w:lineRule="auto"/>
      </w:pPr>
      <w:r>
        <w:separator/>
      </w:r>
    </w:p>
  </w:endnote>
  <w:endnote w:type="continuationSeparator" w:id="0">
    <w:p w:rsidR="00C751C6" w:rsidRDefault="00C751C6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6E5CFE">
          <w:rPr>
            <w:noProof/>
          </w:rPr>
          <w:t>2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1C6" w:rsidRDefault="00C751C6" w:rsidP="00673984">
      <w:pPr>
        <w:spacing w:after="0" w:line="240" w:lineRule="auto"/>
      </w:pPr>
      <w:r>
        <w:separator/>
      </w:r>
    </w:p>
  </w:footnote>
  <w:footnote w:type="continuationSeparator" w:id="0">
    <w:p w:rsidR="00C751C6" w:rsidRDefault="00C751C6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B3DC7"/>
    <w:multiLevelType w:val="hybridMultilevel"/>
    <w:tmpl w:val="8CD8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D0605"/>
    <w:multiLevelType w:val="hybridMultilevel"/>
    <w:tmpl w:val="8AC642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80417"/>
    <w:rsid w:val="000864C7"/>
    <w:rsid w:val="000C3463"/>
    <w:rsid w:val="000C665A"/>
    <w:rsid w:val="000D7519"/>
    <w:rsid w:val="000F4D8C"/>
    <w:rsid w:val="000F67F1"/>
    <w:rsid w:val="001070D7"/>
    <w:rsid w:val="001167D4"/>
    <w:rsid w:val="00121F8E"/>
    <w:rsid w:val="00157CCB"/>
    <w:rsid w:val="001835CA"/>
    <w:rsid w:val="00196773"/>
    <w:rsid w:val="001A2532"/>
    <w:rsid w:val="001B2351"/>
    <w:rsid w:val="001B23FB"/>
    <w:rsid w:val="001C1AA8"/>
    <w:rsid w:val="001C1D17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1674C"/>
    <w:rsid w:val="00325871"/>
    <w:rsid w:val="0034438D"/>
    <w:rsid w:val="00375E31"/>
    <w:rsid w:val="0039487C"/>
    <w:rsid w:val="003A7E39"/>
    <w:rsid w:val="003B0A0B"/>
    <w:rsid w:val="003B2F56"/>
    <w:rsid w:val="003B5905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52AF6"/>
    <w:rsid w:val="00467BD0"/>
    <w:rsid w:val="00475837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E5726"/>
    <w:rsid w:val="004F34BB"/>
    <w:rsid w:val="005066BA"/>
    <w:rsid w:val="00513A04"/>
    <w:rsid w:val="0052185F"/>
    <w:rsid w:val="00523B50"/>
    <w:rsid w:val="00536D5F"/>
    <w:rsid w:val="00545396"/>
    <w:rsid w:val="0055361B"/>
    <w:rsid w:val="00554E1F"/>
    <w:rsid w:val="00557841"/>
    <w:rsid w:val="0057475C"/>
    <w:rsid w:val="0057484B"/>
    <w:rsid w:val="00574AD1"/>
    <w:rsid w:val="00587377"/>
    <w:rsid w:val="005A6424"/>
    <w:rsid w:val="005D26D5"/>
    <w:rsid w:val="005D6509"/>
    <w:rsid w:val="005E16D9"/>
    <w:rsid w:val="006033E1"/>
    <w:rsid w:val="00612177"/>
    <w:rsid w:val="006138D4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E5CFE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D1506"/>
    <w:rsid w:val="007D3D6D"/>
    <w:rsid w:val="007E5B62"/>
    <w:rsid w:val="00803246"/>
    <w:rsid w:val="00803C89"/>
    <w:rsid w:val="008058A2"/>
    <w:rsid w:val="008263DA"/>
    <w:rsid w:val="0085171C"/>
    <w:rsid w:val="00855FE2"/>
    <w:rsid w:val="0086011C"/>
    <w:rsid w:val="00886CD8"/>
    <w:rsid w:val="0089472A"/>
    <w:rsid w:val="008A026A"/>
    <w:rsid w:val="008C0CD7"/>
    <w:rsid w:val="008E339F"/>
    <w:rsid w:val="008E3545"/>
    <w:rsid w:val="008E3E9E"/>
    <w:rsid w:val="0091025A"/>
    <w:rsid w:val="00914486"/>
    <w:rsid w:val="0093197B"/>
    <w:rsid w:val="00936F54"/>
    <w:rsid w:val="009440B7"/>
    <w:rsid w:val="009628FB"/>
    <w:rsid w:val="00976A6E"/>
    <w:rsid w:val="00982696"/>
    <w:rsid w:val="009A2B90"/>
    <w:rsid w:val="009B3E3A"/>
    <w:rsid w:val="009C0E8F"/>
    <w:rsid w:val="009C4BEA"/>
    <w:rsid w:val="009D1D8D"/>
    <w:rsid w:val="009F4DB8"/>
    <w:rsid w:val="009F6B82"/>
    <w:rsid w:val="00A20314"/>
    <w:rsid w:val="00A434B6"/>
    <w:rsid w:val="00A5092C"/>
    <w:rsid w:val="00A60E59"/>
    <w:rsid w:val="00A803CF"/>
    <w:rsid w:val="00AA3013"/>
    <w:rsid w:val="00AB3364"/>
    <w:rsid w:val="00AE305A"/>
    <w:rsid w:val="00B30C3C"/>
    <w:rsid w:val="00B421BB"/>
    <w:rsid w:val="00B4490C"/>
    <w:rsid w:val="00B54EA2"/>
    <w:rsid w:val="00B67D2D"/>
    <w:rsid w:val="00B7097C"/>
    <w:rsid w:val="00B77755"/>
    <w:rsid w:val="00B81ECE"/>
    <w:rsid w:val="00B92637"/>
    <w:rsid w:val="00B939F2"/>
    <w:rsid w:val="00BB7478"/>
    <w:rsid w:val="00BB7BC0"/>
    <w:rsid w:val="00C04CF2"/>
    <w:rsid w:val="00C109EA"/>
    <w:rsid w:val="00C13580"/>
    <w:rsid w:val="00C341F3"/>
    <w:rsid w:val="00C47845"/>
    <w:rsid w:val="00C5196E"/>
    <w:rsid w:val="00C614FD"/>
    <w:rsid w:val="00C62F5C"/>
    <w:rsid w:val="00C751C6"/>
    <w:rsid w:val="00C8384A"/>
    <w:rsid w:val="00CA3CC9"/>
    <w:rsid w:val="00CC1E13"/>
    <w:rsid w:val="00CC6340"/>
    <w:rsid w:val="00CE2F0C"/>
    <w:rsid w:val="00D06A8D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623B6"/>
    <w:rsid w:val="00E7111B"/>
    <w:rsid w:val="00E76671"/>
    <w:rsid w:val="00E858F1"/>
    <w:rsid w:val="00E9257C"/>
    <w:rsid w:val="00EA4562"/>
    <w:rsid w:val="00EC3E84"/>
    <w:rsid w:val="00EE0151"/>
    <w:rsid w:val="00EE0854"/>
    <w:rsid w:val="00EF7A7A"/>
    <w:rsid w:val="00F164CD"/>
    <w:rsid w:val="00F20C05"/>
    <w:rsid w:val="00F25ED6"/>
    <w:rsid w:val="00F509D7"/>
    <w:rsid w:val="00F53CC6"/>
    <w:rsid w:val="00F55BF7"/>
    <w:rsid w:val="00F64F80"/>
    <w:rsid w:val="00F96D59"/>
    <w:rsid w:val="00F97774"/>
    <w:rsid w:val="00FA2513"/>
    <w:rsid w:val="00FB45B3"/>
    <w:rsid w:val="00FB5298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11">
    <w:name w:val="Сетка таблицы1"/>
    <w:basedOn w:val="a1"/>
    <w:next w:val="a3"/>
    <w:uiPriority w:val="59"/>
    <w:rsid w:val="00E7111B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9DEAD-7543-45FC-8BF7-57B059AF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1169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90</cp:revision>
  <cp:lastPrinted>2018-10-07T13:15:00Z</cp:lastPrinted>
  <dcterms:created xsi:type="dcterms:W3CDTF">2017-09-18T19:59:00Z</dcterms:created>
  <dcterms:modified xsi:type="dcterms:W3CDTF">2018-12-16T17:28:00Z</dcterms:modified>
</cp:coreProperties>
</file>