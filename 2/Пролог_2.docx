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046" w:rsidRPr="006B02FA" w:rsidRDefault="003E5046" w:rsidP="006B02FA">
      <w:pPr>
        <w:pStyle w:val="1"/>
      </w:pPr>
      <w:r w:rsidRPr="006B02FA">
        <w:t>Министерство образования и науки Российской Федерации</w:t>
      </w:r>
    </w:p>
    <w:p w:rsidR="006B02FA" w:rsidRPr="006B02FA" w:rsidRDefault="006B02FA" w:rsidP="006B02FA"/>
    <w:p w:rsidR="006B0116" w:rsidRDefault="00587377" w:rsidP="006B0116">
      <w:pPr>
        <w:pStyle w:val="2"/>
      </w:pPr>
      <w:r w:rsidRPr="00886CD8">
        <w:t xml:space="preserve">Федеральное государственное бюджетное образовательное </w:t>
      </w:r>
      <w:r w:rsidRPr="00886CD8">
        <w:br/>
        <w:t>учреждение высшего образования</w:t>
      </w:r>
    </w:p>
    <w:p w:rsidR="004C64BC" w:rsidRPr="006B0116" w:rsidRDefault="003A7E39" w:rsidP="006B0116">
      <w:pPr>
        <w:pStyle w:val="2"/>
        <w:rPr>
          <w:rStyle w:val="aa"/>
        </w:rPr>
      </w:pPr>
      <w:r w:rsidRPr="006B0116">
        <w:rPr>
          <w:rStyle w:val="aa"/>
        </w:rPr>
        <w:t>«</w:t>
      </w:r>
      <w:r w:rsidR="004C64BC" w:rsidRPr="006B0116">
        <w:rPr>
          <w:rStyle w:val="aa"/>
        </w:rPr>
        <w:t>Новосибирский государственный технический университет</w:t>
      </w:r>
      <w:r w:rsidRPr="006B0116">
        <w:rPr>
          <w:rStyle w:val="aa"/>
        </w:rPr>
        <w:t>»</w:t>
      </w:r>
    </w:p>
    <w:p w:rsidR="004C64BC" w:rsidRPr="000F67F1" w:rsidRDefault="00B77755" w:rsidP="006B02FA">
      <w:r>
        <w:rPr>
          <w:noProof/>
          <w:lang w:eastAsia="ru-RU"/>
        </w:rPr>
        <w:drawing>
          <wp:anchor distT="0" distB="0" distL="114300" distR="114300" simplePos="0" relativeHeight="251657728" behindDoc="1" locked="0" layoutInCell="1" allowOverlap="0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7620" b="3810"/>
            <wp:wrapTopAndBottom/>
            <wp:docPr id="4" name="Рисунок 4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4AD1" w:rsidRPr="006B02FA" w:rsidRDefault="00574AD1" w:rsidP="006B02FA">
      <w:pPr>
        <w:pStyle w:val="2"/>
      </w:pPr>
      <w:r w:rsidRPr="006B02FA">
        <w:t>Кафедра прикладной математики</w:t>
      </w:r>
    </w:p>
    <w:p w:rsidR="003B2F56" w:rsidRPr="006D23E6" w:rsidRDefault="003B2F56" w:rsidP="006B02FA"/>
    <w:p w:rsidR="00574AD1" w:rsidRDefault="00E858F1" w:rsidP="006B0116">
      <w:pPr>
        <w:pStyle w:val="3"/>
      </w:pPr>
      <w:r>
        <w:t xml:space="preserve">Лабораторная работа </w:t>
      </w:r>
      <w:r w:rsidR="00F164CD" w:rsidRPr="006B02FA">
        <w:t xml:space="preserve">№ </w:t>
      </w:r>
      <w:r w:rsidR="00BB7BC0">
        <w:t>2</w:t>
      </w:r>
      <w:r w:rsidR="00574AD1" w:rsidRPr="006B02FA">
        <w:br/>
        <w:t xml:space="preserve">по </w:t>
      </w:r>
      <w:r w:rsidR="000545FF" w:rsidRPr="006B02FA">
        <w:t>дисциплине</w:t>
      </w:r>
      <w:r w:rsidR="00574AD1" w:rsidRPr="006B02FA">
        <w:t xml:space="preserve"> </w:t>
      </w:r>
      <w:r w:rsidR="00F164CD" w:rsidRPr="006B02FA">
        <w:t>«</w:t>
      </w:r>
      <w:r>
        <w:t>Введение в искусственный интеллект и логическое программирование</w:t>
      </w:r>
      <w:r w:rsidR="00F164CD" w:rsidRPr="006B02FA">
        <w:t>»</w:t>
      </w:r>
    </w:p>
    <w:p w:rsidR="00574AD1" w:rsidRPr="001B23FB" w:rsidRDefault="00BB7BC0" w:rsidP="00587377">
      <w:pPr>
        <w:jc w:val="center"/>
        <w:rPr>
          <w:rFonts w:ascii="Calibri Light" w:hAnsi="Calibri Light" w:cs="Arial"/>
          <w:b/>
          <w:smallCaps/>
          <w:sz w:val="32"/>
          <w:szCs w:val="24"/>
        </w:rPr>
      </w:pPr>
      <w:r>
        <w:rPr>
          <w:rFonts w:ascii="Calibri Light" w:hAnsi="Calibri Light" w:cs="Arial"/>
          <w:b/>
          <w:smallCaps/>
          <w:sz w:val="32"/>
          <w:szCs w:val="24"/>
        </w:rPr>
        <w:t>Разработка первой программы на Прологе</w:t>
      </w:r>
    </w:p>
    <w:p w:rsidR="00741AA0" w:rsidRPr="00D06A8D" w:rsidRDefault="00741AA0" w:rsidP="006B02FA"/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0"/>
        <w:gridCol w:w="1929"/>
        <w:gridCol w:w="2128"/>
        <w:gridCol w:w="1274"/>
        <w:gridCol w:w="1417"/>
      </w:tblGrid>
      <w:tr w:rsidR="00D27AC6" w:rsidRPr="00613AE7" w:rsidTr="00703284">
        <w:trPr>
          <w:trHeight w:hRule="exact" w:val="454"/>
          <w:jc w:val="center"/>
        </w:trPr>
        <w:tc>
          <w:tcPr>
            <w:tcW w:w="1499" w:type="pct"/>
            <w:vMerge w:val="restart"/>
            <w:shd w:val="clear" w:color="auto" w:fill="auto"/>
            <w:vAlign w:val="center"/>
          </w:tcPr>
          <w:p w:rsidR="005D6509" w:rsidRPr="00613AE7" w:rsidRDefault="00B77755" w:rsidP="00F25ED6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39545" cy="1419225"/>
                  <wp:effectExtent l="0" t="0" r="8255" b="9525"/>
                  <wp:docPr id="1" name="Рисунок 1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5D6509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Факультет: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1B23FB" w:rsidRDefault="005D6509" w:rsidP="00B421BB">
            <w:pPr>
              <w:spacing w:after="0" w:line="240" w:lineRule="auto"/>
              <w:contextualSpacing/>
            </w:pPr>
            <w:r w:rsidRPr="001B23FB">
              <w:t>ПМИ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022D6C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F25ED6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D27AC6" w:rsidRPr="00613AE7" w:rsidTr="00703284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5D6509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Группа: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1B23FB" w:rsidRDefault="00EC3E84" w:rsidP="004A00C9">
            <w:pPr>
              <w:spacing w:after="0" w:line="240" w:lineRule="auto"/>
              <w:contextualSpacing/>
            </w:pPr>
            <w:r>
              <w:t>ПМ</w:t>
            </w:r>
            <w:r w:rsidR="005D6509" w:rsidRPr="00703284">
              <w:t>-</w:t>
            </w:r>
            <w:r>
              <w:t>6</w:t>
            </w:r>
            <w:r w:rsidR="004A00C9">
              <w:t>3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F25ED6" w:rsidRDefault="005D6509" w:rsidP="00EC3E84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9F4DB8" w:rsidRDefault="005D6509" w:rsidP="00F25ED6">
            <w:pPr>
              <w:spacing w:after="0" w:line="240" w:lineRule="auto"/>
              <w:contextualSpacing/>
              <w:rPr>
                <w:highlight w:val="yellow"/>
                <w:lang w:val="en-US"/>
              </w:rPr>
            </w:pPr>
          </w:p>
        </w:tc>
      </w:tr>
      <w:tr w:rsidR="00D27AC6" w:rsidRPr="00613AE7" w:rsidTr="00E858F1">
        <w:trPr>
          <w:trHeight w:hRule="exact" w:val="779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5D6509" w:rsidRDefault="005D6509" w:rsidP="004A00C9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Студент</w:t>
            </w:r>
            <w:r w:rsidR="00E858F1">
              <w:rPr>
                <w:smallCaps/>
              </w:rPr>
              <w:t>ы</w:t>
            </w:r>
            <w:r w:rsidRPr="005D6509">
              <w:rPr>
                <w:smallCaps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Default="004A00C9" w:rsidP="00EC3E84">
            <w:pPr>
              <w:spacing w:after="0" w:line="240" w:lineRule="auto"/>
              <w:contextualSpacing/>
            </w:pPr>
            <w:r w:rsidRPr="004A00C9">
              <w:t>Шепрут И.И.</w:t>
            </w:r>
          </w:p>
          <w:p w:rsidR="00E858F1" w:rsidRPr="009F4DB8" w:rsidRDefault="00E858F1" w:rsidP="00EC3E84">
            <w:pPr>
              <w:spacing w:after="0" w:line="240" w:lineRule="auto"/>
              <w:contextualSpacing/>
              <w:rPr>
                <w:highlight w:val="green"/>
              </w:rPr>
            </w:pPr>
            <w:r>
              <w:t>Фитхуллов А.И.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C04CF2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BB7BC0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D27AC6" w:rsidRPr="00613AE7" w:rsidTr="00703284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4A00C9" w:rsidRDefault="006A7CAF" w:rsidP="00B421BB">
            <w:pPr>
              <w:spacing w:after="0" w:line="240" w:lineRule="auto"/>
              <w:contextualSpacing/>
              <w:rPr>
                <w:smallCaps/>
              </w:rPr>
            </w:pPr>
            <w:r w:rsidRPr="004A00C9">
              <w:rPr>
                <w:smallCaps/>
              </w:rPr>
              <w:t>Вариант</w:t>
            </w:r>
            <w:r w:rsidR="005D6509" w:rsidRPr="004A00C9">
              <w:rPr>
                <w:smallCaps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4A00C9" w:rsidRDefault="00BB7BC0" w:rsidP="00B421BB">
            <w:pPr>
              <w:spacing w:after="0" w:line="240" w:lineRule="auto"/>
              <w:contextualSpacing/>
              <w:rPr>
                <w:lang w:val="en-US"/>
              </w:rPr>
            </w:pPr>
            <w:r>
              <w:t>1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022D6C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F25ED6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D27AC6" w:rsidRPr="00613AE7" w:rsidTr="00703284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5D6509" w:rsidRDefault="006A7CAF" w:rsidP="00B421BB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Преподаватель</w:t>
            </w:r>
            <w:r w:rsidR="005D6509" w:rsidRPr="005D6509">
              <w:rPr>
                <w:smallCaps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E858F1" w:rsidRDefault="00E858F1" w:rsidP="00E858F1">
            <w:pPr>
              <w:spacing w:after="0" w:line="240" w:lineRule="auto"/>
              <w:contextualSpacing/>
              <w:rPr>
                <w:highlight w:val="green"/>
              </w:rPr>
            </w:pPr>
            <w:r>
              <w:t>Авдеенко Т.В.</w:t>
            </w:r>
            <w:r w:rsidR="006A7CAF" w:rsidRPr="001B23FB">
              <w:t xml:space="preserve"> 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022D6C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E858F1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</w:tbl>
    <w:p w:rsidR="00A5092C" w:rsidRDefault="00A5092C" w:rsidP="006B02FA"/>
    <w:p w:rsidR="004F34BB" w:rsidRPr="00A5092C" w:rsidRDefault="004F34BB" w:rsidP="006B02FA"/>
    <w:p w:rsidR="004C64BC" w:rsidRPr="001B23FB" w:rsidRDefault="004C64BC" w:rsidP="004C64BC">
      <w:pPr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t>Новосибирск</w:t>
      </w:r>
    </w:p>
    <w:p w:rsidR="00673984" w:rsidRDefault="0027139D" w:rsidP="004C64BC">
      <w:pPr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fldChar w:fldCharType="begin"/>
      </w:r>
      <w:r w:rsidR="004C64BC" w:rsidRPr="001B23FB">
        <w:rPr>
          <w:rFonts w:ascii="Calibri Light" w:hAnsi="Calibri Light"/>
          <w:sz w:val="28"/>
          <w:szCs w:val="24"/>
        </w:rPr>
        <w:instrText xml:space="preserve"> DATE  \@ "yyyy"  \* MERGEFORMAT </w:instrText>
      </w:r>
      <w:r w:rsidRPr="001B23FB">
        <w:rPr>
          <w:rFonts w:ascii="Calibri Light" w:hAnsi="Calibri Light"/>
          <w:sz w:val="28"/>
          <w:szCs w:val="24"/>
        </w:rPr>
        <w:fldChar w:fldCharType="separate"/>
      </w:r>
      <w:r w:rsidR="005E16D9">
        <w:rPr>
          <w:rFonts w:ascii="Calibri Light" w:hAnsi="Calibri Light"/>
          <w:noProof/>
          <w:sz w:val="28"/>
          <w:szCs w:val="24"/>
        </w:rPr>
        <w:t>2018</w:t>
      </w:r>
      <w:r w:rsidRPr="001B23FB">
        <w:rPr>
          <w:rFonts w:ascii="Calibri Light" w:hAnsi="Calibri Light"/>
          <w:sz w:val="28"/>
          <w:szCs w:val="24"/>
        </w:rPr>
        <w:fldChar w:fldCharType="end"/>
      </w:r>
    </w:p>
    <w:p w:rsidR="003D0539" w:rsidRPr="007D1506" w:rsidRDefault="0031674C" w:rsidP="007D1506">
      <w:pPr>
        <w:pStyle w:val="af1"/>
        <w:numPr>
          <w:ilvl w:val="0"/>
          <w:numId w:val="7"/>
        </w:numPr>
        <w:rPr>
          <w:rFonts w:ascii="Calibri Light" w:hAnsi="Calibri Light"/>
          <w:sz w:val="36"/>
          <w:szCs w:val="24"/>
          <w:u w:val="single"/>
        </w:rPr>
      </w:pPr>
      <w:r w:rsidRPr="007D1506">
        <w:rPr>
          <w:rFonts w:ascii="Calibri Light" w:hAnsi="Calibri Light"/>
          <w:sz w:val="36"/>
          <w:szCs w:val="24"/>
          <w:u w:val="single"/>
        </w:rPr>
        <w:lastRenderedPageBreak/>
        <w:t>Задание</w:t>
      </w:r>
    </w:p>
    <w:p w:rsidR="0031674C" w:rsidRPr="00752D5C" w:rsidRDefault="0031674C" w:rsidP="0031674C">
      <w:pPr>
        <w:rPr>
          <w:rFonts w:ascii="Calibri Light" w:hAnsi="Calibri Light"/>
          <w:sz w:val="28"/>
          <w:szCs w:val="24"/>
        </w:rPr>
      </w:pPr>
      <w:r w:rsidRPr="00752D5C">
        <w:rPr>
          <w:rFonts w:ascii="Calibri Light" w:hAnsi="Calibri Light"/>
          <w:sz w:val="28"/>
          <w:szCs w:val="24"/>
        </w:rPr>
        <w:t>Разработайте базу данных, с</w:t>
      </w:r>
      <w:r w:rsidRPr="00752D5C">
        <w:rPr>
          <w:rFonts w:ascii="Calibri Light" w:hAnsi="Calibri Light"/>
          <w:sz w:val="28"/>
          <w:szCs w:val="24"/>
        </w:rPr>
        <w:t xml:space="preserve">одержащую сведения об игрушках: </w:t>
      </w:r>
      <w:r w:rsidRPr="00752D5C">
        <w:rPr>
          <w:rFonts w:ascii="Calibri Light" w:hAnsi="Calibri Light"/>
          <w:sz w:val="28"/>
          <w:szCs w:val="24"/>
        </w:rPr>
        <w:t>название игрушки (кукла, кубики, мяч, и т.д.)</w:t>
      </w:r>
      <w:r w:rsidRPr="00752D5C">
        <w:rPr>
          <w:rFonts w:ascii="Calibri Light" w:hAnsi="Calibri Light"/>
          <w:sz w:val="28"/>
          <w:szCs w:val="24"/>
        </w:rPr>
        <w:t>, ее стоимость и возрастные гра</w:t>
      </w:r>
      <w:r w:rsidRPr="00752D5C">
        <w:rPr>
          <w:rFonts w:ascii="Calibri Light" w:hAnsi="Calibri Light"/>
          <w:sz w:val="28"/>
          <w:szCs w:val="24"/>
        </w:rPr>
        <w:t>ницы детей, для которых игрушка предназначена. Получить следующие сведения:</w:t>
      </w:r>
    </w:p>
    <w:p w:rsidR="0031674C" w:rsidRPr="00752D5C" w:rsidRDefault="0031674C" w:rsidP="0031674C">
      <w:pPr>
        <w:pStyle w:val="af1"/>
        <w:numPr>
          <w:ilvl w:val="0"/>
          <w:numId w:val="6"/>
        </w:numPr>
        <w:rPr>
          <w:rFonts w:ascii="Calibri Light" w:hAnsi="Calibri Light"/>
          <w:sz w:val="28"/>
          <w:szCs w:val="24"/>
        </w:rPr>
      </w:pPr>
      <w:r w:rsidRPr="00752D5C">
        <w:rPr>
          <w:rFonts w:ascii="Calibri Light" w:hAnsi="Calibri Light"/>
          <w:sz w:val="28"/>
          <w:szCs w:val="24"/>
        </w:rPr>
        <w:t>Н</w:t>
      </w:r>
      <w:r w:rsidRPr="00752D5C">
        <w:rPr>
          <w:rFonts w:ascii="Calibri Light" w:hAnsi="Calibri Light"/>
          <w:sz w:val="28"/>
          <w:szCs w:val="24"/>
        </w:rPr>
        <w:t>азвание игрушек, цена которых не прев</w:t>
      </w:r>
      <w:r w:rsidRPr="00752D5C">
        <w:rPr>
          <w:rFonts w:ascii="Calibri Light" w:hAnsi="Calibri Light"/>
          <w:sz w:val="28"/>
          <w:szCs w:val="24"/>
        </w:rPr>
        <w:t xml:space="preserve">ышает 4 руб. и которые подходят </w:t>
      </w:r>
      <w:r w:rsidRPr="00752D5C">
        <w:rPr>
          <w:rFonts w:ascii="Calibri Light" w:hAnsi="Calibri Light"/>
          <w:sz w:val="28"/>
          <w:szCs w:val="24"/>
        </w:rPr>
        <w:t>детям 5 лет;</w:t>
      </w:r>
    </w:p>
    <w:p w:rsidR="0031674C" w:rsidRPr="00752D5C" w:rsidRDefault="0031674C" w:rsidP="0031674C">
      <w:pPr>
        <w:pStyle w:val="af1"/>
        <w:numPr>
          <w:ilvl w:val="0"/>
          <w:numId w:val="6"/>
        </w:numPr>
        <w:rPr>
          <w:rFonts w:ascii="Calibri Light" w:hAnsi="Calibri Light"/>
          <w:sz w:val="28"/>
          <w:szCs w:val="24"/>
        </w:rPr>
      </w:pPr>
      <w:r w:rsidRPr="00752D5C">
        <w:rPr>
          <w:rFonts w:ascii="Calibri Light" w:hAnsi="Calibri Light"/>
          <w:sz w:val="28"/>
          <w:szCs w:val="24"/>
        </w:rPr>
        <w:t>Н</w:t>
      </w:r>
      <w:r w:rsidRPr="00752D5C">
        <w:rPr>
          <w:rFonts w:ascii="Calibri Light" w:hAnsi="Calibri Light"/>
          <w:sz w:val="28"/>
          <w:szCs w:val="24"/>
        </w:rPr>
        <w:t>азвание игрушек, которые подходят как детям 4 лет, так и детям 10 лет;</w:t>
      </w:r>
    </w:p>
    <w:p w:rsidR="0031674C" w:rsidRPr="00752D5C" w:rsidRDefault="0031674C" w:rsidP="0031674C">
      <w:pPr>
        <w:pStyle w:val="af1"/>
        <w:numPr>
          <w:ilvl w:val="0"/>
          <w:numId w:val="6"/>
        </w:numPr>
        <w:rPr>
          <w:rFonts w:ascii="Calibri Light" w:hAnsi="Calibri Light"/>
          <w:sz w:val="28"/>
          <w:szCs w:val="24"/>
        </w:rPr>
      </w:pPr>
      <w:r w:rsidRPr="00752D5C">
        <w:rPr>
          <w:rFonts w:ascii="Calibri Light" w:hAnsi="Calibri Light"/>
          <w:sz w:val="28"/>
          <w:szCs w:val="24"/>
        </w:rPr>
        <w:t>Ц</w:t>
      </w:r>
      <w:r w:rsidRPr="00752D5C">
        <w:rPr>
          <w:rFonts w:ascii="Calibri Light" w:hAnsi="Calibri Light"/>
          <w:sz w:val="28"/>
          <w:szCs w:val="24"/>
        </w:rPr>
        <w:t>ены всех кубиков;</w:t>
      </w:r>
    </w:p>
    <w:p w:rsidR="0031674C" w:rsidRPr="00752D5C" w:rsidRDefault="0031674C" w:rsidP="0031674C">
      <w:pPr>
        <w:pStyle w:val="af1"/>
        <w:numPr>
          <w:ilvl w:val="0"/>
          <w:numId w:val="6"/>
        </w:numPr>
        <w:rPr>
          <w:rFonts w:ascii="Calibri Light" w:hAnsi="Calibri Light"/>
          <w:sz w:val="28"/>
          <w:szCs w:val="24"/>
        </w:rPr>
      </w:pPr>
      <w:r w:rsidRPr="00752D5C">
        <w:rPr>
          <w:rFonts w:ascii="Calibri Light" w:hAnsi="Calibri Light"/>
          <w:sz w:val="28"/>
          <w:szCs w:val="24"/>
        </w:rPr>
        <w:t>М</w:t>
      </w:r>
      <w:r w:rsidRPr="00752D5C">
        <w:rPr>
          <w:rFonts w:ascii="Calibri Light" w:hAnsi="Calibri Light"/>
          <w:sz w:val="28"/>
          <w:szCs w:val="24"/>
        </w:rPr>
        <w:t>ожно ли подобрать игрушку</w:t>
      </w:r>
      <w:r w:rsidRPr="00752D5C">
        <w:rPr>
          <w:rFonts w:ascii="Calibri Light" w:hAnsi="Calibri Light"/>
          <w:sz w:val="28"/>
          <w:szCs w:val="24"/>
        </w:rPr>
        <w:t xml:space="preserve">, любую, кроме мяча, подходящую </w:t>
      </w:r>
      <w:r w:rsidRPr="00752D5C">
        <w:rPr>
          <w:rFonts w:ascii="Calibri Light" w:hAnsi="Calibri Light"/>
          <w:sz w:val="28"/>
          <w:szCs w:val="24"/>
        </w:rPr>
        <w:t>ребенку 3</w:t>
      </w:r>
      <w:r w:rsidRPr="00752D5C">
        <w:rPr>
          <w:rFonts w:ascii="Calibri Light" w:hAnsi="Calibri Light"/>
          <w:sz w:val="28"/>
          <w:szCs w:val="24"/>
        </w:rPr>
        <w:t xml:space="preserve"> </w:t>
      </w:r>
      <w:r w:rsidRPr="00752D5C">
        <w:rPr>
          <w:rFonts w:ascii="Calibri Light" w:hAnsi="Calibri Light"/>
          <w:sz w:val="28"/>
          <w:szCs w:val="24"/>
        </w:rPr>
        <w:t>лет, и дополнительно мяч так,</w:t>
      </w:r>
      <w:r w:rsidRPr="00752D5C">
        <w:rPr>
          <w:rFonts w:ascii="Calibri Light" w:hAnsi="Calibri Light"/>
          <w:sz w:val="28"/>
          <w:szCs w:val="24"/>
        </w:rPr>
        <w:t xml:space="preserve"> </w:t>
      </w:r>
      <w:r w:rsidRPr="00752D5C">
        <w:rPr>
          <w:rFonts w:ascii="Calibri Light" w:hAnsi="Calibri Light"/>
          <w:sz w:val="28"/>
          <w:szCs w:val="24"/>
        </w:rPr>
        <w:t>чтобы суммарная стоимость покупки не превосходила 6 руб.;</w:t>
      </w:r>
    </w:p>
    <w:p w:rsidR="0031674C" w:rsidRPr="00752D5C" w:rsidRDefault="0031674C" w:rsidP="0031674C">
      <w:pPr>
        <w:pStyle w:val="af1"/>
        <w:numPr>
          <w:ilvl w:val="0"/>
          <w:numId w:val="6"/>
        </w:numPr>
        <w:rPr>
          <w:rFonts w:ascii="Calibri Light" w:hAnsi="Calibri Light"/>
          <w:sz w:val="28"/>
          <w:szCs w:val="24"/>
        </w:rPr>
      </w:pPr>
      <w:r w:rsidRPr="00752D5C">
        <w:rPr>
          <w:rFonts w:ascii="Calibri Light" w:hAnsi="Calibri Light"/>
          <w:sz w:val="28"/>
          <w:szCs w:val="24"/>
        </w:rPr>
        <w:t>Н</w:t>
      </w:r>
      <w:r w:rsidRPr="00752D5C">
        <w:rPr>
          <w:rFonts w:ascii="Calibri Light" w:hAnsi="Calibri Light"/>
          <w:sz w:val="28"/>
          <w:szCs w:val="24"/>
        </w:rPr>
        <w:t>азвание наиболее дорогих игрушек (ц</w:t>
      </w:r>
      <w:r w:rsidRPr="00752D5C">
        <w:rPr>
          <w:rFonts w:ascii="Calibri Light" w:hAnsi="Calibri Light"/>
          <w:sz w:val="28"/>
          <w:szCs w:val="24"/>
        </w:rPr>
        <w:t xml:space="preserve">ена которых отличается от самой </w:t>
      </w:r>
      <w:r w:rsidRPr="00752D5C">
        <w:rPr>
          <w:rFonts w:ascii="Calibri Light" w:hAnsi="Calibri Light"/>
          <w:sz w:val="28"/>
          <w:szCs w:val="24"/>
        </w:rPr>
        <w:t>дорогой игрушки не более чем на 1 руб.</w:t>
      </w:r>
    </w:p>
    <w:p w:rsidR="00433311" w:rsidRPr="00433311" w:rsidRDefault="00433311" w:rsidP="00433311">
      <w:pPr>
        <w:rPr>
          <w:rFonts w:ascii="Calibri Light" w:hAnsi="Calibri Light"/>
          <w:sz w:val="32"/>
          <w:szCs w:val="24"/>
        </w:rPr>
      </w:pPr>
    </w:p>
    <w:p w:rsidR="007D1506" w:rsidRPr="007D1506" w:rsidRDefault="007D1506" w:rsidP="007D1506">
      <w:pPr>
        <w:pStyle w:val="af1"/>
        <w:numPr>
          <w:ilvl w:val="0"/>
          <w:numId w:val="7"/>
        </w:numPr>
        <w:rPr>
          <w:rFonts w:ascii="Calibri Light" w:hAnsi="Calibri Light"/>
          <w:sz w:val="36"/>
          <w:szCs w:val="24"/>
          <w:u w:val="single"/>
        </w:rPr>
      </w:pPr>
      <w:r w:rsidRPr="007D1506">
        <w:rPr>
          <w:rFonts w:ascii="Calibri Light" w:hAnsi="Calibri Light"/>
          <w:sz w:val="36"/>
          <w:szCs w:val="24"/>
          <w:u w:val="single"/>
        </w:rPr>
        <w:t>Текст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D1506" w:rsidTr="007D1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shd w:val="clear" w:color="auto" w:fill="F2F2F2" w:themeFill="background1" w:themeFillShade="F2"/>
          </w:tcPr>
          <w:p w:rsidR="007D1506" w:rsidRPr="00433311" w:rsidRDefault="007D1506" w:rsidP="007D1506">
            <w:pPr>
              <w:spacing w:after="0" w:line="240" w:lineRule="auto"/>
              <w:rPr>
                <w:rFonts w:cs="Consolas"/>
                <w:color w:val="auto"/>
                <w:sz w:val="20"/>
                <w:szCs w:val="20"/>
                <w:lang w:val="en-US"/>
              </w:rPr>
            </w:pPr>
            <w:r w:rsidRPr="00433311">
              <w:rPr>
                <w:rFonts w:cs="Consolas"/>
                <w:color w:val="auto"/>
                <w:sz w:val="20"/>
                <w:szCs w:val="20"/>
                <w:lang w:val="en-US"/>
              </w:rPr>
              <w:t>domains</w:t>
            </w:r>
          </w:p>
          <w:p w:rsidR="007D1506" w:rsidRPr="007D1506" w:rsidRDefault="007D1506" w:rsidP="007D1506">
            <w:pPr>
              <w:spacing w:after="0" w:line="240" w:lineRule="auto"/>
              <w:rPr>
                <w:rFonts w:cs="Consolas"/>
                <w:b w:val="0"/>
                <w:color w:val="A6A6A6" w:themeColor="background1" w:themeShade="A6"/>
                <w:sz w:val="20"/>
                <w:szCs w:val="20"/>
                <w:lang w:val="en-US"/>
              </w:rPr>
            </w:pPr>
            <w:r w:rsidRPr="007D1506"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  <w:tab/>
            </w:r>
            <w:r w:rsidRPr="007D1506">
              <w:rPr>
                <w:rFonts w:cs="Consolas"/>
                <w:b w:val="0"/>
                <w:color w:val="A6A6A6" w:themeColor="background1" w:themeShade="A6"/>
                <w:sz w:val="20"/>
                <w:szCs w:val="20"/>
                <w:lang w:val="en-US"/>
              </w:rPr>
              <w:t>% name, price, age limit from, to</w:t>
            </w:r>
          </w:p>
          <w:p w:rsidR="007D1506" w:rsidRPr="007D1506" w:rsidRDefault="007D1506" w:rsidP="007D1506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</w:pPr>
            <w:r w:rsidRPr="007D1506"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  <w:tab/>
              <w:t>toy = toy(symbol, unsigned, unsigned)</w:t>
            </w:r>
          </w:p>
          <w:p w:rsidR="007D1506" w:rsidRPr="00433311" w:rsidRDefault="007D1506" w:rsidP="007D1506">
            <w:pPr>
              <w:spacing w:after="0" w:line="240" w:lineRule="auto"/>
              <w:rPr>
                <w:rFonts w:cs="Consolas"/>
                <w:color w:val="auto"/>
                <w:sz w:val="20"/>
                <w:szCs w:val="20"/>
                <w:lang w:val="en-US"/>
              </w:rPr>
            </w:pPr>
            <w:r w:rsidRPr="00433311">
              <w:rPr>
                <w:rFonts w:cs="Consolas"/>
                <w:color w:val="auto"/>
                <w:sz w:val="20"/>
                <w:szCs w:val="20"/>
                <w:lang w:val="en-US"/>
              </w:rPr>
              <w:t>predicates</w:t>
            </w:r>
          </w:p>
          <w:p w:rsidR="007D1506" w:rsidRPr="007D1506" w:rsidRDefault="007D1506" w:rsidP="007D1506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</w:pPr>
            <w:r w:rsidRPr="007D1506"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  <w:tab/>
              <w:t>nondeterm toy_fact(toy)</w:t>
            </w:r>
          </w:p>
          <w:p w:rsidR="007D1506" w:rsidRPr="007D1506" w:rsidRDefault="007D1506" w:rsidP="007D1506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</w:pPr>
            <w:r w:rsidRPr="007D1506"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  <w:tab/>
              <w:t>nondeterm is_more_expensive_exists(unsigned)</w:t>
            </w:r>
          </w:p>
          <w:p w:rsidR="007D1506" w:rsidRPr="007D1506" w:rsidRDefault="007D1506" w:rsidP="007D1506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</w:pPr>
            <w:r w:rsidRPr="007D1506"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  <w:tab/>
              <w:t>nondeterm most_expensive(toy)</w:t>
            </w:r>
          </w:p>
          <w:p w:rsidR="007D1506" w:rsidRPr="007D1506" w:rsidRDefault="007D1506" w:rsidP="007D1506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</w:pPr>
            <w:r w:rsidRPr="007D1506"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  <w:tab/>
              <w:t>nondeterm near_most_expensive(toy, unsigned)</w:t>
            </w:r>
          </w:p>
          <w:p w:rsidR="007D1506" w:rsidRPr="00433311" w:rsidRDefault="007D1506" w:rsidP="007D1506">
            <w:pPr>
              <w:spacing w:after="0" w:line="240" w:lineRule="auto"/>
              <w:rPr>
                <w:rFonts w:cs="Consolas"/>
                <w:color w:val="auto"/>
                <w:sz w:val="20"/>
                <w:szCs w:val="20"/>
                <w:lang w:val="en-US"/>
              </w:rPr>
            </w:pPr>
            <w:r w:rsidRPr="00433311">
              <w:rPr>
                <w:rFonts w:cs="Consolas"/>
                <w:color w:val="auto"/>
                <w:sz w:val="20"/>
                <w:szCs w:val="20"/>
                <w:lang w:val="en-US"/>
              </w:rPr>
              <w:t>clauses</w:t>
            </w:r>
          </w:p>
          <w:p w:rsidR="007D1506" w:rsidRPr="007D1506" w:rsidRDefault="007D1506" w:rsidP="007D1506">
            <w:pPr>
              <w:spacing w:after="0" w:line="240" w:lineRule="auto"/>
              <w:rPr>
                <w:rFonts w:cs="Consolas"/>
                <w:b w:val="0"/>
                <w:color w:val="A6A6A6" w:themeColor="background1" w:themeShade="A6"/>
                <w:sz w:val="20"/>
                <w:szCs w:val="20"/>
                <w:lang w:val="en-US"/>
              </w:rPr>
            </w:pPr>
            <w:r w:rsidRPr="007D1506"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  <w:tab/>
            </w:r>
            <w:r w:rsidRPr="007D1506">
              <w:rPr>
                <w:rFonts w:cs="Consolas"/>
                <w:b w:val="0"/>
                <w:color w:val="A6A6A6" w:themeColor="background1" w:themeShade="A6"/>
                <w:sz w:val="20"/>
                <w:szCs w:val="20"/>
                <w:lang w:val="en-US"/>
              </w:rPr>
              <w:t>% toys database</w:t>
            </w:r>
          </w:p>
          <w:p w:rsidR="007D1506" w:rsidRPr="007D1506" w:rsidRDefault="007D1506" w:rsidP="007D1506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</w:pPr>
            <w:r w:rsidRPr="007D1506"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  <w:tab/>
              <w:t>toy_fact(toy(ball, 1, 10)).</w:t>
            </w:r>
          </w:p>
          <w:p w:rsidR="007D1506" w:rsidRPr="007D1506" w:rsidRDefault="007D1506" w:rsidP="007D1506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</w:pPr>
            <w:r w:rsidRPr="007D1506"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  <w:tab/>
              <w:t>toy_fact(toy(ball, 2, 7)).</w:t>
            </w:r>
          </w:p>
          <w:p w:rsidR="007D1506" w:rsidRPr="007D1506" w:rsidRDefault="007D1506" w:rsidP="007D1506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</w:pPr>
            <w:r w:rsidRPr="007D1506"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  <w:tab/>
              <w:t>toy_fact(toy(ball, 5, 7)).</w:t>
            </w:r>
          </w:p>
          <w:p w:rsidR="007D1506" w:rsidRPr="007D1506" w:rsidRDefault="007D1506" w:rsidP="007D1506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</w:pPr>
            <w:r w:rsidRPr="007D1506"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  <w:tab/>
              <w:t>toy_fact(toy(ball, 10, 5)).</w:t>
            </w:r>
          </w:p>
          <w:p w:rsidR="007D1506" w:rsidRPr="007D1506" w:rsidRDefault="007D1506" w:rsidP="007D1506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</w:pPr>
            <w:r w:rsidRPr="007D1506"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  <w:tab/>
              <w:t>toy_fact(toy(ball, 15, 5)).</w:t>
            </w:r>
          </w:p>
          <w:p w:rsidR="007D1506" w:rsidRPr="007D1506" w:rsidRDefault="007D1506" w:rsidP="007D1506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</w:pPr>
            <w:r w:rsidRPr="007D1506"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  <w:tab/>
              <w:t>toy_fact(toy(ball, 16, 4)).</w:t>
            </w:r>
          </w:p>
          <w:p w:rsidR="007D1506" w:rsidRPr="007D1506" w:rsidRDefault="007D1506" w:rsidP="007D1506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</w:pPr>
            <w:r w:rsidRPr="007D1506"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  <w:tab/>
              <w:t>toy_fact(toy(ball, 3, 5)).</w:t>
            </w:r>
          </w:p>
          <w:p w:rsidR="007D1506" w:rsidRPr="007D1506" w:rsidRDefault="007D1506" w:rsidP="007D1506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</w:pPr>
            <w:r w:rsidRPr="007D1506"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  <w:tab/>
            </w:r>
          </w:p>
          <w:p w:rsidR="007D1506" w:rsidRPr="007D1506" w:rsidRDefault="007D1506" w:rsidP="007D1506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</w:pPr>
            <w:r w:rsidRPr="007D1506"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  <w:tab/>
              <w:t>toy_fact(toy(cube, 2, 3)).</w:t>
            </w:r>
          </w:p>
          <w:p w:rsidR="007D1506" w:rsidRPr="007D1506" w:rsidRDefault="007D1506" w:rsidP="007D1506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</w:pPr>
            <w:r w:rsidRPr="007D1506"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  <w:tab/>
              <w:t>toy_fact(toy(cube, 2, 5)).</w:t>
            </w:r>
          </w:p>
          <w:p w:rsidR="007D1506" w:rsidRPr="007D1506" w:rsidRDefault="007D1506" w:rsidP="007D1506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</w:pPr>
            <w:r w:rsidRPr="007D1506"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  <w:tab/>
              <w:t>toy_fact(toy(cube, 3, 4)).</w:t>
            </w:r>
          </w:p>
          <w:p w:rsidR="007D1506" w:rsidRPr="007D1506" w:rsidRDefault="007D1506" w:rsidP="007D1506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</w:pPr>
            <w:r w:rsidRPr="007D1506"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  <w:tab/>
              <w:t>toy_fact(toy(cube, 6, 4)).</w:t>
            </w:r>
          </w:p>
          <w:p w:rsidR="007D1506" w:rsidRPr="007D1506" w:rsidRDefault="007D1506" w:rsidP="007D1506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</w:pPr>
            <w:r w:rsidRPr="007D1506"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  <w:tab/>
              <w:t>toy_fact(toy(cube, 1, 10)).</w:t>
            </w:r>
          </w:p>
          <w:p w:rsidR="007D1506" w:rsidRPr="007D1506" w:rsidRDefault="007D1506" w:rsidP="007D1506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</w:pPr>
            <w:r w:rsidRPr="007D1506"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  <w:tab/>
              <w:t>toy_fact(toy(cube, 19, 99)).</w:t>
            </w:r>
          </w:p>
          <w:p w:rsidR="007D1506" w:rsidRPr="007D1506" w:rsidRDefault="007D1506" w:rsidP="007D1506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</w:pPr>
            <w:r w:rsidRPr="007D1506"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  <w:tab/>
            </w:r>
          </w:p>
          <w:p w:rsidR="007D1506" w:rsidRPr="007D1506" w:rsidRDefault="007D1506" w:rsidP="007D1506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</w:pPr>
            <w:r w:rsidRPr="007D1506"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  <w:tab/>
              <w:t>toy_fact(toy(doll, 5, 7)).</w:t>
            </w:r>
          </w:p>
          <w:p w:rsidR="007D1506" w:rsidRPr="007D1506" w:rsidRDefault="007D1506" w:rsidP="007D1506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</w:pPr>
            <w:r w:rsidRPr="007D1506"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  <w:tab/>
              <w:t>toy_fact(toy(doll, 20, 18)).</w:t>
            </w:r>
          </w:p>
          <w:p w:rsidR="007D1506" w:rsidRPr="007D1506" w:rsidRDefault="007D1506" w:rsidP="007D1506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</w:pPr>
            <w:r w:rsidRPr="007D1506"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  <w:tab/>
            </w:r>
          </w:p>
          <w:p w:rsidR="007D1506" w:rsidRPr="007D1506" w:rsidRDefault="007D1506" w:rsidP="007D1506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</w:pPr>
            <w:r w:rsidRPr="007D1506"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  <w:tab/>
              <w:t>toy_fact(toy(playstation, 19, 16)).</w:t>
            </w:r>
          </w:p>
          <w:p w:rsidR="007D1506" w:rsidRPr="007D1506" w:rsidRDefault="007D1506" w:rsidP="007D1506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</w:pPr>
            <w:r w:rsidRPr="007D1506"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  <w:tab/>
            </w:r>
          </w:p>
          <w:p w:rsidR="007D1506" w:rsidRPr="007D1506" w:rsidRDefault="007D1506" w:rsidP="007D1506">
            <w:pPr>
              <w:spacing w:after="0" w:line="240" w:lineRule="auto"/>
              <w:rPr>
                <w:rFonts w:cs="Consolas"/>
                <w:b w:val="0"/>
                <w:color w:val="A6A6A6" w:themeColor="background1" w:themeShade="A6"/>
                <w:sz w:val="20"/>
                <w:szCs w:val="20"/>
                <w:lang w:val="en-US"/>
              </w:rPr>
            </w:pPr>
            <w:r w:rsidRPr="007D1506"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  <w:tab/>
            </w:r>
            <w:r w:rsidRPr="007D1506">
              <w:rPr>
                <w:rFonts w:cs="Consolas"/>
                <w:b w:val="0"/>
                <w:color w:val="A6A6A6" w:themeColor="background1" w:themeShade="A6"/>
                <w:sz w:val="20"/>
                <w:szCs w:val="20"/>
                <w:lang w:val="en-US"/>
              </w:rPr>
              <w:t>% logic</w:t>
            </w:r>
          </w:p>
          <w:p w:rsidR="007D1506" w:rsidRPr="007D1506" w:rsidRDefault="007D1506" w:rsidP="007D1506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</w:pPr>
            <w:r w:rsidRPr="007D1506"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  <w:tab/>
              <w:t>is_more_expensive_exists(Price):-</w:t>
            </w:r>
          </w:p>
          <w:p w:rsidR="007D1506" w:rsidRPr="007D1506" w:rsidRDefault="007D1506" w:rsidP="007D1506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</w:pPr>
            <w:r w:rsidRPr="007D1506"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  <w:tab/>
            </w:r>
            <w:r w:rsidRPr="007D1506"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  <w:tab/>
              <w:t xml:space="preserve">toy_fact(toy(_, Price2, _)), </w:t>
            </w:r>
          </w:p>
          <w:p w:rsidR="007D1506" w:rsidRPr="007D1506" w:rsidRDefault="007D1506" w:rsidP="007D1506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</w:pPr>
            <w:r w:rsidRPr="007D1506"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7D1506"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  <w:tab/>
              <w:t>Price2 &gt; Price.</w:t>
            </w:r>
          </w:p>
          <w:p w:rsidR="007D1506" w:rsidRPr="007D1506" w:rsidRDefault="007D1506" w:rsidP="007D1506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</w:pPr>
            <w:r w:rsidRPr="007D1506"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  <w:tab/>
            </w:r>
            <w:r w:rsidRPr="007D1506"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  <w:tab/>
            </w:r>
          </w:p>
          <w:p w:rsidR="007D1506" w:rsidRPr="007D1506" w:rsidRDefault="007D1506" w:rsidP="007D1506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</w:pPr>
            <w:r w:rsidRPr="007D1506"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  <w:tab/>
              <w:t xml:space="preserve">most_expensive(toy(Name, Price, Age)):- </w:t>
            </w:r>
          </w:p>
          <w:p w:rsidR="007D1506" w:rsidRPr="007D1506" w:rsidRDefault="007D1506" w:rsidP="007D1506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</w:pPr>
            <w:r w:rsidRPr="007D1506"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  <w:tab/>
            </w:r>
            <w:r w:rsidRPr="007D1506"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  <w:tab/>
              <w:t xml:space="preserve">toy_fact(toy(Name, Price, Age)), </w:t>
            </w:r>
          </w:p>
          <w:p w:rsidR="007D1506" w:rsidRPr="007D1506" w:rsidRDefault="007D1506" w:rsidP="007D1506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</w:pPr>
            <w:r w:rsidRPr="007D1506"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  <w:tab/>
            </w:r>
            <w:r w:rsidRPr="007D1506"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  <w:tab/>
              <w:t>not(is_more_expensive_exists(Price)).</w:t>
            </w:r>
          </w:p>
          <w:p w:rsidR="007D1506" w:rsidRPr="007D1506" w:rsidRDefault="007D1506" w:rsidP="007D1506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</w:pPr>
            <w:r w:rsidRPr="007D1506"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  <w:tab/>
            </w:r>
            <w:r w:rsidRPr="007D1506"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  <w:tab/>
            </w:r>
          </w:p>
          <w:p w:rsidR="007D1506" w:rsidRPr="007D1506" w:rsidRDefault="007D1506" w:rsidP="007D1506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</w:pPr>
            <w:r w:rsidRPr="007D1506"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  <w:tab/>
              <w:t>near_most_expensive(toy(Name, Price, Age), MaxDifference):-</w:t>
            </w:r>
          </w:p>
          <w:p w:rsidR="007D1506" w:rsidRPr="007D1506" w:rsidRDefault="007D1506" w:rsidP="007D1506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</w:pPr>
            <w:r w:rsidRPr="007D1506"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  <w:tab/>
            </w:r>
            <w:r w:rsidRPr="007D1506"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  <w:tab/>
              <w:t xml:space="preserve">toy_fact(toy(Name, Price, Age)), </w:t>
            </w:r>
          </w:p>
          <w:p w:rsidR="007D1506" w:rsidRPr="007D1506" w:rsidRDefault="007D1506" w:rsidP="007D1506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</w:rPr>
            </w:pPr>
            <w:r w:rsidRPr="007D1506"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  <w:tab/>
            </w:r>
            <w:r w:rsidRPr="007D1506">
              <w:rPr>
                <w:rFonts w:cs="Consolas"/>
                <w:b w:val="0"/>
                <w:color w:val="auto"/>
                <w:sz w:val="20"/>
                <w:szCs w:val="20"/>
                <w:lang w:val="en-US"/>
              </w:rPr>
              <w:tab/>
            </w:r>
            <w:r w:rsidRPr="007D1506">
              <w:rPr>
                <w:rFonts w:cs="Consolas"/>
                <w:b w:val="0"/>
                <w:color w:val="auto"/>
                <w:sz w:val="20"/>
                <w:szCs w:val="20"/>
              </w:rPr>
              <w:t xml:space="preserve">most_expensive(toy(_, Price1, _)), </w:t>
            </w:r>
          </w:p>
          <w:p w:rsidR="007D1506" w:rsidRDefault="007D1506" w:rsidP="007D1506">
            <w:pPr>
              <w:spacing w:after="0" w:line="240" w:lineRule="auto"/>
              <w:rPr>
                <w:rFonts w:ascii="Calibri Light" w:hAnsi="Calibri Light"/>
                <w:sz w:val="32"/>
                <w:szCs w:val="24"/>
              </w:rPr>
            </w:pPr>
            <w:r w:rsidRPr="007D1506">
              <w:rPr>
                <w:rFonts w:cs="Consolas"/>
                <w:b w:val="0"/>
                <w:color w:val="auto"/>
                <w:sz w:val="20"/>
                <w:szCs w:val="20"/>
              </w:rPr>
              <w:tab/>
            </w:r>
            <w:r w:rsidRPr="007D1506">
              <w:rPr>
                <w:rFonts w:cs="Consolas"/>
                <w:b w:val="0"/>
                <w:color w:val="auto"/>
                <w:sz w:val="20"/>
                <w:szCs w:val="20"/>
              </w:rPr>
              <w:tab/>
              <w:t>Price1-Price &lt;= MaxDifference.</w:t>
            </w:r>
          </w:p>
        </w:tc>
      </w:tr>
    </w:tbl>
    <w:p w:rsidR="007D1506" w:rsidRDefault="007D1506" w:rsidP="00C341F3">
      <w:pPr>
        <w:rPr>
          <w:rFonts w:ascii="Calibri Light" w:hAnsi="Calibri Light"/>
          <w:sz w:val="32"/>
          <w:szCs w:val="24"/>
        </w:rPr>
      </w:pPr>
    </w:p>
    <w:tbl>
      <w:tblPr>
        <w:tblW w:w="10224" w:type="dxa"/>
        <w:tblLook w:val="04A0" w:firstRow="1" w:lastRow="0" w:firstColumn="1" w:lastColumn="0" w:noHBand="0" w:noVBand="1"/>
      </w:tblPr>
      <w:tblGrid>
        <w:gridCol w:w="10002"/>
        <w:gridCol w:w="222"/>
      </w:tblGrid>
      <w:tr w:rsidR="007D1506" w:rsidTr="00433311">
        <w:tc>
          <w:tcPr>
            <w:tcW w:w="10002" w:type="dxa"/>
          </w:tcPr>
          <w:tbl>
            <w:tblPr>
              <w:tblW w:w="977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26"/>
              <w:gridCol w:w="3638"/>
              <w:gridCol w:w="5812"/>
            </w:tblGrid>
            <w:tr w:rsidR="007D1506" w:rsidRPr="007D1506" w:rsidTr="007D1506">
              <w:tc>
                <w:tcPr>
                  <w:tcW w:w="326" w:type="dxa"/>
                  <w:shd w:val="clear" w:color="auto" w:fill="BFBFBF" w:themeFill="background1" w:themeFillShade="BF"/>
                </w:tcPr>
                <w:p w:rsidR="007D1506" w:rsidRPr="007D1506" w:rsidRDefault="007D1506" w:rsidP="007D1506">
                  <w:pPr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№</w:t>
                  </w:r>
                </w:p>
              </w:tc>
              <w:tc>
                <w:tcPr>
                  <w:tcW w:w="3638" w:type="dxa"/>
                  <w:shd w:val="clear" w:color="auto" w:fill="BFBFBF" w:themeFill="background1" w:themeFillShade="BF"/>
                </w:tcPr>
                <w:p w:rsidR="007D1506" w:rsidRPr="00433311" w:rsidRDefault="007D1506" w:rsidP="007D1506">
                  <w:pPr>
                    <w:spacing w:after="0" w:line="240" w:lineRule="auto"/>
                    <w:rPr>
                      <w:rFonts w:ascii="Consolas" w:hAnsi="Consolas" w:cs="Consolas"/>
                      <w:b/>
                      <w:sz w:val="20"/>
                      <w:szCs w:val="20"/>
                      <w:lang w:val="en-US"/>
                    </w:rPr>
                  </w:pPr>
                  <w:r w:rsidRPr="00433311">
                    <w:rPr>
                      <w:rFonts w:ascii="Consolas" w:hAnsi="Consolas" w:cs="Consolas"/>
                      <w:b/>
                      <w:sz w:val="20"/>
                      <w:szCs w:val="20"/>
                      <w:lang w:val="en-US"/>
                    </w:rPr>
                    <w:t>goal</w:t>
                  </w:r>
                </w:p>
              </w:tc>
              <w:tc>
                <w:tcPr>
                  <w:tcW w:w="5812" w:type="dxa"/>
                  <w:tcBorders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:rsidR="007D1506" w:rsidRPr="007D1506" w:rsidRDefault="007D1506" w:rsidP="007D1506">
                  <w:pPr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Результат</w:t>
                  </w:r>
                </w:p>
              </w:tc>
            </w:tr>
            <w:tr w:rsidR="007D1506" w:rsidRPr="007D1506" w:rsidTr="007D1506">
              <w:tc>
                <w:tcPr>
                  <w:tcW w:w="326" w:type="dxa"/>
                </w:tcPr>
                <w:p w:rsidR="007D1506" w:rsidRPr="007D1506" w:rsidRDefault="007D1506" w:rsidP="007D1506">
                  <w:pPr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7D1506">
                    <w:rPr>
                      <w:rFonts w:ascii="Consolas" w:hAnsi="Consolas" w:cs="Consolas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638" w:type="dxa"/>
                  <w:shd w:val="clear" w:color="auto" w:fill="F2F2F2" w:themeFill="background1" w:themeFillShade="F2"/>
                </w:tcPr>
                <w:p w:rsidR="007D1506" w:rsidRDefault="007D1506" w:rsidP="007D1506">
                  <w:pPr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7D1506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toy_fact(toy(Name, X, Age)), </w:t>
                  </w:r>
                </w:p>
                <w:p w:rsidR="007D1506" w:rsidRPr="007D1506" w:rsidRDefault="007D1506" w:rsidP="007D1506">
                  <w:pPr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7D1506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X &lt;= 4, Age &lt;= 5.</w:t>
                  </w:r>
                </w:p>
              </w:tc>
              <w:tc>
                <w:tcPr>
                  <w:tcW w:w="5812" w:type="dxa"/>
                  <w:shd w:val="clear" w:color="auto" w:fill="D9D9D9" w:themeFill="background1" w:themeFillShade="D9"/>
                </w:tcPr>
                <w:p w:rsidR="007D1506" w:rsidRPr="007D1506" w:rsidRDefault="007D1506" w:rsidP="007D1506">
                  <w:pPr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7D1506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Name=ball, X=3, Age=5</w:t>
                  </w:r>
                </w:p>
                <w:p w:rsidR="007D1506" w:rsidRPr="007D1506" w:rsidRDefault="007D1506" w:rsidP="007D1506">
                  <w:pPr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7D1506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Name=cube, X=2, Age=3</w:t>
                  </w:r>
                </w:p>
                <w:p w:rsidR="007D1506" w:rsidRPr="007D1506" w:rsidRDefault="007D1506" w:rsidP="007D1506">
                  <w:pPr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7D1506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Name=cube, X=2, Age=5</w:t>
                  </w:r>
                </w:p>
                <w:p w:rsidR="007D1506" w:rsidRPr="007D1506" w:rsidRDefault="007D1506" w:rsidP="007D1506">
                  <w:pPr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7D1506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Name=cube, X=3, Age=4</w:t>
                  </w:r>
                </w:p>
                <w:p w:rsidR="007D1506" w:rsidRPr="007D1506" w:rsidRDefault="007D1506" w:rsidP="007D1506">
                  <w:pPr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7D1506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4 Solutions</w:t>
                  </w:r>
                </w:p>
              </w:tc>
            </w:tr>
            <w:tr w:rsidR="007D1506" w:rsidRPr="007D1506" w:rsidTr="007D1506">
              <w:tc>
                <w:tcPr>
                  <w:tcW w:w="326" w:type="dxa"/>
                </w:tcPr>
                <w:p w:rsidR="007D1506" w:rsidRPr="007D1506" w:rsidRDefault="007D1506" w:rsidP="007D1506">
                  <w:pPr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7D1506">
                    <w:rPr>
                      <w:rFonts w:ascii="Consolas" w:hAnsi="Consolas" w:cs="Consolas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638" w:type="dxa"/>
                  <w:shd w:val="clear" w:color="auto" w:fill="F2F2F2" w:themeFill="background1" w:themeFillShade="F2"/>
                </w:tcPr>
                <w:p w:rsidR="007D1506" w:rsidRDefault="007D1506" w:rsidP="007D1506">
                  <w:pPr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7D1506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toy_fact(toy(Name, _, Age)), </w:t>
                  </w:r>
                </w:p>
                <w:p w:rsidR="007D1506" w:rsidRPr="007D1506" w:rsidRDefault="007D1506" w:rsidP="007D1506">
                  <w:pPr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7D1506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Age &lt;= 4.</w:t>
                  </w:r>
                </w:p>
              </w:tc>
              <w:tc>
                <w:tcPr>
                  <w:tcW w:w="5812" w:type="dxa"/>
                  <w:shd w:val="clear" w:color="auto" w:fill="D9D9D9" w:themeFill="background1" w:themeFillShade="D9"/>
                </w:tcPr>
                <w:p w:rsidR="007D1506" w:rsidRPr="007D1506" w:rsidRDefault="007D1506" w:rsidP="007D1506">
                  <w:pPr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7D1506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Name=ball, Age=4</w:t>
                  </w:r>
                </w:p>
                <w:p w:rsidR="007D1506" w:rsidRPr="007D1506" w:rsidRDefault="007D1506" w:rsidP="007D1506">
                  <w:pPr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7D1506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Name=cube, Age=3</w:t>
                  </w:r>
                </w:p>
                <w:p w:rsidR="007D1506" w:rsidRPr="007D1506" w:rsidRDefault="007D1506" w:rsidP="007D1506">
                  <w:pPr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7D1506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Name=cube, Age=4</w:t>
                  </w:r>
                </w:p>
                <w:p w:rsidR="007D1506" w:rsidRPr="007D1506" w:rsidRDefault="007D1506" w:rsidP="007D1506">
                  <w:pPr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7D1506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Name=cube, Age=4</w:t>
                  </w:r>
                </w:p>
                <w:p w:rsidR="007D1506" w:rsidRPr="007D1506" w:rsidRDefault="007D1506" w:rsidP="007D1506">
                  <w:pPr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7D1506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4 Solutions</w:t>
                  </w:r>
                </w:p>
              </w:tc>
            </w:tr>
            <w:tr w:rsidR="007D1506" w:rsidRPr="007D1506" w:rsidTr="007D1506">
              <w:tc>
                <w:tcPr>
                  <w:tcW w:w="326" w:type="dxa"/>
                </w:tcPr>
                <w:p w:rsidR="007D1506" w:rsidRPr="007D1506" w:rsidRDefault="007D1506" w:rsidP="007D1506">
                  <w:pPr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7D1506">
                    <w:rPr>
                      <w:rFonts w:ascii="Consolas" w:hAnsi="Consolas" w:cs="Consolas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638" w:type="dxa"/>
                  <w:shd w:val="clear" w:color="auto" w:fill="F2F2F2" w:themeFill="background1" w:themeFillShade="F2"/>
                </w:tcPr>
                <w:p w:rsidR="007D1506" w:rsidRPr="007D1506" w:rsidRDefault="007D1506" w:rsidP="007D1506">
                  <w:pPr>
                    <w:tabs>
                      <w:tab w:val="left" w:pos="1215"/>
                    </w:tabs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7D1506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toy_fact(toy(cube, Price, _)).</w:t>
                  </w:r>
                </w:p>
              </w:tc>
              <w:tc>
                <w:tcPr>
                  <w:tcW w:w="5812" w:type="dxa"/>
                  <w:shd w:val="clear" w:color="auto" w:fill="D9D9D9" w:themeFill="background1" w:themeFillShade="D9"/>
                </w:tcPr>
                <w:p w:rsidR="007D1506" w:rsidRPr="007D1506" w:rsidRDefault="007D1506" w:rsidP="007D1506">
                  <w:pPr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7D1506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Price=2</w:t>
                  </w:r>
                </w:p>
                <w:p w:rsidR="007D1506" w:rsidRPr="007D1506" w:rsidRDefault="007D1506" w:rsidP="007D1506">
                  <w:pPr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7D1506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Price=2</w:t>
                  </w:r>
                </w:p>
                <w:p w:rsidR="007D1506" w:rsidRPr="007D1506" w:rsidRDefault="007D1506" w:rsidP="007D1506">
                  <w:pPr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7D1506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Price=3</w:t>
                  </w:r>
                </w:p>
                <w:p w:rsidR="007D1506" w:rsidRPr="007D1506" w:rsidRDefault="007D1506" w:rsidP="007D1506">
                  <w:pPr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7D1506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Price=6</w:t>
                  </w:r>
                </w:p>
                <w:p w:rsidR="007D1506" w:rsidRPr="007D1506" w:rsidRDefault="007D1506" w:rsidP="007D1506">
                  <w:pPr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7D1506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Price=1</w:t>
                  </w:r>
                </w:p>
                <w:p w:rsidR="007D1506" w:rsidRPr="007D1506" w:rsidRDefault="007D1506" w:rsidP="007D1506">
                  <w:pPr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7D1506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Price=19</w:t>
                  </w:r>
                </w:p>
                <w:p w:rsidR="007D1506" w:rsidRPr="007D1506" w:rsidRDefault="007D1506" w:rsidP="007D1506">
                  <w:pPr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7D1506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6 Solutions</w:t>
                  </w:r>
                </w:p>
              </w:tc>
            </w:tr>
            <w:tr w:rsidR="007D1506" w:rsidRPr="007D1506" w:rsidTr="007D1506">
              <w:tc>
                <w:tcPr>
                  <w:tcW w:w="326" w:type="dxa"/>
                </w:tcPr>
                <w:p w:rsidR="007D1506" w:rsidRPr="007D1506" w:rsidRDefault="007D1506" w:rsidP="007D1506">
                  <w:pPr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7D1506">
                    <w:rPr>
                      <w:rFonts w:ascii="Consolas" w:hAnsi="Consolas" w:cs="Consolas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638" w:type="dxa"/>
                  <w:shd w:val="clear" w:color="auto" w:fill="F2F2F2" w:themeFill="background1" w:themeFillShade="F2"/>
                </w:tcPr>
                <w:p w:rsidR="007D1506" w:rsidRDefault="007D1506" w:rsidP="007D1506">
                  <w:pPr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7D1506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toy_fact(toy(Name, Y, Age)), </w:t>
                  </w:r>
                </w:p>
                <w:p w:rsidR="007D1506" w:rsidRDefault="007D1506" w:rsidP="007D1506">
                  <w:pPr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7D1506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toy_fact(toy(ball, X, _)), </w:t>
                  </w:r>
                </w:p>
                <w:p w:rsidR="007D1506" w:rsidRPr="007D1506" w:rsidRDefault="007D1506" w:rsidP="007D1506">
                  <w:pPr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7D1506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X+Y &lt;= 6, Age &lt;= 3.</w:t>
                  </w:r>
                </w:p>
              </w:tc>
              <w:tc>
                <w:tcPr>
                  <w:tcW w:w="5812" w:type="dxa"/>
                  <w:shd w:val="clear" w:color="auto" w:fill="D9D9D9" w:themeFill="background1" w:themeFillShade="D9"/>
                </w:tcPr>
                <w:p w:rsidR="007D1506" w:rsidRPr="007D1506" w:rsidRDefault="007D1506" w:rsidP="007D1506">
                  <w:pPr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7D1506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Name=cube, Y=2, Age=3, X=1</w:t>
                  </w:r>
                </w:p>
                <w:p w:rsidR="007D1506" w:rsidRPr="007D1506" w:rsidRDefault="007D1506" w:rsidP="007D1506">
                  <w:pPr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7D1506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Name=cube, Y=2, Age=3, X=2</w:t>
                  </w:r>
                </w:p>
                <w:p w:rsidR="007D1506" w:rsidRPr="007D1506" w:rsidRDefault="007D1506" w:rsidP="007D1506">
                  <w:pPr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7D1506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Name=cube, Y=2, Age=3, X=3</w:t>
                  </w:r>
                </w:p>
                <w:p w:rsidR="007D1506" w:rsidRPr="007D1506" w:rsidRDefault="007D1506" w:rsidP="007D1506">
                  <w:pPr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7D1506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3 Solutions</w:t>
                  </w:r>
                </w:p>
              </w:tc>
            </w:tr>
            <w:tr w:rsidR="007D1506" w:rsidRPr="007D1506" w:rsidTr="007D1506">
              <w:tc>
                <w:tcPr>
                  <w:tcW w:w="326" w:type="dxa"/>
                </w:tcPr>
                <w:p w:rsidR="007D1506" w:rsidRPr="007D1506" w:rsidRDefault="007D1506" w:rsidP="007D1506">
                  <w:pPr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7D1506">
                    <w:rPr>
                      <w:rFonts w:ascii="Consolas" w:hAnsi="Consolas" w:cs="Consolas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638" w:type="dxa"/>
                  <w:shd w:val="clear" w:color="auto" w:fill="F2F2F2" w:themeFill="background1" w:themeFillShade="F2"/>
                </w:tcPr>
                <w:p w:rsidR="007D1506" w:rsidRPr="007D1506" w:rsidRDefault="007D1506" w:rsidP="007D1506">
                  <w:pPr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7D1506">
                    <w:rPr>
                      <w:rFonts w:ascii="Consolas" w:hAnsi="Consolas" w:cs="Consolas"/>
                      <w:sz w:val="20"/>
                      <w:szCs w:val="20"/>
                    </w:rPr>
                    <w:t>near_most_expensive(X, 1).</w:t>
                  </w:r>
                </w:p>
              </w:tc>
              <w:tc>
                <w:tcPr>
                  <w:tcW w:w="5812" w:type="dxa"/>
                  <w:shd w:val="clear" w:color="auto" w:fill="D9D9D9" w:themeFill="background1" w:themeFillShade="D9"/>
                </w:tcPr>
                <w:p w:rsidR="007D1506" w:rsidRPr="007D1506" w:rsidRDefault="007D1506" w:rsidP="007D1506">
                  <w:pPr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7D1506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X=toy("cube",19,99)</w:t>
                  </w:r>
                </w:p>
                <w:p w:rsidR="007D1506" w:rsidRPr="007D1506" w:rsidRDefault="007D1506" w:rsidP="007D1506">
                  <w:pPr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7D1506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X=toy("doll",20,18)</w:t>
                  </w:r>
                </w:p>
                <w:p w:rsidR="007D1506" w:rsidRPr="007D1506" w:rsidRDefault="007D1506" w:rsidP="007D1506">
                  <w:pPr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7D1506">
                    <w:rPr>
                      <w:rFonts w:ascii="Consolas" w:hAnsi="Consolas" w:cs="Consolas"/>
                      <w:sz w:val="20"/>
                      <w:szCs w:val="20"/>
                    </w:rPr>
                    <w:t>X=toy("playstation",19,16)</w:t>
                  </w:r>
                </w:p>
                <w:p w:rsidR="007D1506" w:rsidRPr="007D1506" w:rsidRDefault="007D1506" w:rsidP="007D1506">
                  <w:pPr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7D1506">
                    <w:rPr>
                      <w:rFonts w:ascii="Consolas" w:hAnsi="Consolas" w:cs="Consolas"/>
                      <w:sz w:val="20"/>
                      <w:szCs w:val="20"/>
                    </w:rPr>
                    <w:t>3 Solutions</w:t>
                  </w:r>
                </w:p>
              </w:tc>
            </w:tr>
          </w:tbl>
          <w:p w:rsidR="007D1506" w:rsidRDefault="007D1506" w:rsidP="00C341F3">
            <w:pPr>
              <w:rPr>
                <w:rFonts w:ascii="Calibri Light" w:hAnsi="Calibri Light"/>
                <w:sz w:val="32"/>
                <w:szCs w:val="24"/>
              </w:rPr>
            </w:pPr>
          </w:p>
        </w:tc>
        <w:tc>
          <w:tcPr>
            <w:tcW w:w="222" w:type="dxa"/>
          </w:tcPr>
          <w:p w:rsidR="007D1506" w:rsidRDefault="007D1506" w:rsidP="00C341F3">
            <w:pPr>
              <w:rPr>
                <w:rFonts w:ascii="Calibri Light" w:hAnsi="Calibri Light"/>
                <w:sz w:val="32"/>
                <w:szCs w:val="24"/>
              </w:rPr>
            </w:pPr>
          </w:p>
        </w:tc>
      </w:tr>
      <w:tr w:rsidR="007D1506" w:rsidTr="00433311">
        <w:tc>
          <w:tcPr>
            <w:tcW w:w="10002" w:type="dxa"/>
          </w:tcPr>
          <w:p w:rsidR="007D1506" w:rsidRDefault="007D1506" w:rsidP="00C341F3">
            <w:pPr>
              <w:rPr>
                <w:rFonts w:ascii="Calibri Light" w:hAnsi="Calibri Light"/>
                <w:sz w:val="32"/>
                <w:szCs w:val="24"/>
              </w:rPr>
            </w:pPr>
          </w:p>
        </w:tc>
        <w:tc>
          <w:tcPr>
            <w:tcW w:w="222" w:type="dxa"/>
          </w:tcPr>
          <w:p w:rsidR="007D1506" w:rsidRDefault="007D1506" w:rsidP="00C341F3">
            <w:pPr>
              <w:rPr>
                <w:rFonts w:ascii="Calibri Light" w:hAnsi="Calibri Light"/>
                <w:sz w:val="32"/>
                <w:szCs w:val="24"/>
              </w:rPr>
            </w:pPr>
          </w:p>
        </w:tc>
      </w:tr>
      <w:tr w:rsidR="007D1506" w:rsidTr="00433311">
        <w:tc>
          <w:tcPr>
            <w:tcW w:w="10002" w:type="dxa"/>
          </w:tcPr>
          <w:p w:rsidR="007D1506" w:rsidRPr="00433311" w:rsidRDefault="00433311" w:rsidP="00433311">
            <w:pPr>
              <w:pStyle w:val="af1"/>
              <w:numPr>
                <w:ilvl w:val="0"/>
                <w:numId w:val="7"/>
              </w:numPr>
              <w:rPr>
                <w:rFonts w:ascii="Calibri Light" w:hAnsi="Calibri Light"/>
                <w:sz w:val="36"/>
                <w:szCs w:val="24"/>
                <w:u w:val="single"/>
              </w:rPr>
            </w:pPr>
            <w:r w:rsidRPr="00433311">
              <w:rPr>
                <w:rFonts w:ascii="Calibri Light" w:hAnsi="Calibri Light"/>
                <w:sz w:val="36"/>
                <w:szCs w:val="24"/>
                <w:u w:val="single"/>
              </w:rPr>
              <w:t>Декларативный смысл фактов и предложений</w:t>
            </w:r>
          </w:p>
          <w:p w:rsidR="00433311" w:rsidRPr="00752D5C" w:rsidRDefault="00433311" w:rsidP="00C341F3">
            <w:pPr>
              <w:rPr>
                <w:rFonts w:ascii="Calibri Light" w:hAnsi="Calibri Light"/>
                <w:sz w:val="28"/>
                <w:szCs w:val="24"/>
              </w:rPr>
            </w:pPr>
            <w:r w:rsidRPr="00752D5C">
              <w:rPr>
                <w:rFonts w:ascii="Consolas" w:hAnsi="Consolas" w:cs="Consolas"/>
                <w:sz w:val="28"/>
                <w:szCs w:val="24"/>
                <w:lang w:val="en-US"/>
              </w:rPr>
              <w:t>toy</w:t>
            </w:r>
            <w:r w:rsidRPr="00752D5C">
              <w:rPr>
                <w:rFonts w:ascii="Consolas" w:hAnsi="Consolas" w:cs="Consolas"/>
                <w:sz w:val="28"/>
                <w:szCs w:val="24"/>
              </w:rPr>
              <w:t>_</w:t>
            </w:r>
            <w:r w:rsidRPr="00752D5C">
              <w:rPr>
                <w:rFonts w:ascii="Consolas" w:hAnsi="Consolas" w:cs="Consolas"/>
                <w:sz w:val="28"/>
                <w:szCs w:val="24"/>
                <w:lang w:val="en-US"/>
              </w:rPr>
              <w:t>fact</w:t>
            </w:r>
            <w:r w:rsidRPr="00752D5C">
              <w:rPr>
                <w:rFonts w:ascii="Consolas" w:hAnsi="Consolas" w:cs="Consolas"/>
                <w:sz w:val="28"/>
                <w:szCs w:val="24"/>
              </w:rPr>
              <w:t>(</w:t>
            </w:r>
            <w:r w:rsidRPr="00752D5C">
              <w:rPr>
                <w:rFonts w:ascii="Consolas" w:hAnsi="Consolas" w:cs="Consolas"/>
                <w:sz w:val="28"/>
                <w:szCs w:val="24"/>
                <w:lang w:val="en-US"/>
              </w:rPr>
              <w:t>toy</w:t>
            </w:r>
            <w:r w:rsidRPr="00752D5C">
              <w:rPr>
                <w:rFonts w:ascii="Consolas" w:hAnsi="Consolas" w:cs="Consolas"/>
                <w:sz w:val="28"/>
                <w:szCs w:val="24"/>
              </w:rPr>
              <w:t>)</w:t>
            </w:r>
            <w:r w:rsidRPr="00752D5C">
              <w:rPr>
                <w:rFonts w:ascii="Calibri Light" w:hAnsi="Calibri Light"/>
                <w:sz w:val="28"/>
                <w:szCs w:val="24"/>
              </w:rPr>
              <w:t xml:space="preserve"> – предикат, показывающий наличие игрушки в магазине.</w:t>
            </w:r>
            <w:bookmarkStart w:id="0" w:name="_GoBack"/>
            <w:bookmarkEnd w:id="0"/>
          </w:p>
          <w:p w:rsidR="00433311" w:rsidRPr="00433311" w:rsidRDefault="00433311" w:rsidP="00433311">
            <w:pPr>
              <w:pStyle w:val="af1"/>
              <w:numPr>
                <w:ilvl w:val="0"/>
                <w:numId w:val="7"/>
              </w:numPr>
              <w:rPr>
                <w:rFonts w:ascii="Calibri Light" w:hAnsi="Calibri Light"/>
                <w:sz w:val="32"/>
                <w:szCs w:val="24"/>
                <w:u w:val="single"/>
              </w:rPr>
            </w:pPr>
            <w:r w:rsidRPr="00433311">
              <w:rPr>
                <w:rFonts w:ascii="Calibri Light" w:hAnsi="Calibri Light"/>
                <w:sz w:val="36"/>
                <w:szCs w:val="24"/>
                <w:u w:val="single"/>
              </w:rPr>
              <w:t>Декларативный смысл целей</w:t>
            </w:r>
          </w:p>
        </w:tc>
        <w:tc>
          <w:tcPr>
            <w:tcW w:w="222" w:type="dxa"/>
          </w:tcPr>
          <w:p w:rsidR="007D1506" w:rsidRDefault="007D1506" w:rsidP="00C341F3">
            <w:pPr>
              <w:rPr>
                <w:rFonts w:ascii="Calibri Light" w:hAnsi="Calibri Light"/>
                <w:sz w:val="32"/>
                <w:szCs w:val="24"/>
              </w:rPr>
            </w:pPr>
          </w:p>
        </w:tc>
      </w:tr>
    </w:tbl>
    <w:p w:rsidR="007D1506" w:rsidRPr="00752D5C" w:rsidRDefault="00433311" w:rsidP="00C341F3">
      <w:pPr>
        <w:rPr>
          <w:rFonts w:ascii="Calibri Light" w:hAnsi="Calibri Light" w:cs="Consolas"/>
          <w:sz w:val="28"/>
          <w:szCs w:val="32"/>
        </w:rPr>
      </w:pPr>
      <w:r w:rsidRPr="00752D5C">
        <w:rPr>
          <w:rFonts w:ascii="Consolas" w:hAnsi="Consolas" w:cs="Consolas"/>
          <w:sz w:val="28"/>
          <w:szCs w:val="32"/>
          <w:lang w:val="en-US"/>
        </w:rPr>
        <w:t>is</w:t>
      </w:r>
      <w:r w:rsidRPr="00752D5C">
        <w:rPr>
          <w:rFonts w:ascii="Consolas" w:hAnsi="Consolas" w:cs="Consolas"/>
          <w:sz w:val="28"/>
          <w:szCs w:val="32"/>
        </w:rPr>
        <w:t>_</w:t>
      </w:r>
      <w:r w:rsidRPr="00752D5C">
        <w:rPr>
          <w:rFonts w:ascii="Consolas" w:hAnsi="Consolas" w:cs="Consolas"/>
          <w:sz w:val="28"/>
          <w:szCs w:val="32"/>
          <w:lang w:val="en-US"/>
        </w:rPr>
        <w:t>more</w:t>
      </w:r>
      <w:r w:rsidRPr="00752D5C">
        <w:rPr>
          <w:rFonts w:ascii="Consolas" w:hAnsi="Consolas" w:cs="Consolas"/>
          <w:sz w:val="28"/>
          <w:szCs w:val="32"/>
        </w:rPr>
        <w:t>_</w:t>
      </w:r>
      <w:r w:rsidRPr="00752D5C">
        <w:rPr>
          <w:rFonts w:ascii="Consolas" w:hAnsi="Consolas" w:cs="Consolas"/>
          <w:sz w:val="28"/>
          <w:szCs w:val="32"/>
          <w:lang w:val="en-US"/>
        </w:rPr>
        <w:t>expensive</w:t>
      </w:r>
      <w:r w:rsidRPr="00752D5C">
        <w:rPr>
          <w:rFonts w:ascii="Consolas" w:hAnsi="Consolas" w:cs="Consolas"/>
          <w:sz w:val="28"/>
          <w:szCs w:val="32"/>
        </w:rPr>
        <w:t>_</w:t>
      </w:r>
      <w:r w:rsidRPr="00752D5C">
        <w:rPr>
          <w:rFonts w:ascii="Consolas" w:hAnsi="Consolas" w:cs="Consolas"/>
          <w:sz w:val="28"/>
          <w:szCs w:val="32"/>
          <w:lang w:val="en-US"/>
        </w:rPr>
        <w:t>exists</w:t>
      </w:r>
      <w:r w:rsidRPr="00752D5C">
        <w:rPr>
          <w:rFonts w:ascii="Consolas" w:hAnsi="Consolas" w:cs="Consolas"/>
          <w:sz w:val="28"/>
          <w:szCs w:val="32"/>
        </w:rPr>
        <w:t>(</w:t>
      </w:r>
      <w:r w:rsidRPr="00752D5C">
        <w:rPr>
          <w:rFonts w:ascii="Consolas" w:hAnsi="Consolas" w:cs="Consolas"/>
          <w:sz w:val="28"/>
          <w:szCs w:val="32"/>
          <w:lang w:val="en-US"/>
        </w:rPr>
        <w:t>unsigned</w:t>
      </w:r>
      <w:r w:rsidRPr="00752D5C">
        <w:rPr>
          <w:rFonts w:ascii="Consolas" w:hAnsi="Consolas" w:cs="Consolas"/>
          <w:sz w:val="28"/>
          <w:szCs w:val="32"/>
        </w:rPr>
        <w:t>)</w:t>
      </w:r>
      <w:r w:rsidRPr="00752D5C">
        <w:rPr>
          <w:rFonts w:ascii="Calibri Light" w:hAnsi="Calibri Light" w:cs="Consolas"/>
          <w:sz w:val="28"/>
          <w:szCs w:val="32"/>
        </w:rPr>
        <w:t xml:space="preserve"> – предикат, который истиннен, только когда существует более дорогой товар, чем указанная цена.</w:t>
      </w:r>
    </w:p>
    <w:p w:rsidR="00433311" w:rsidRPr="00752D5C" w:rsidRDefault="00433311" w:rsidP="00C341F3">
      <w:pPr>
        <w:rPr>
          <w:rFonts w:ascii="Calibri Light" w:hAnsi="Calibri Light"/>
          <w:sz w:val="28"/>
          <w:szCs w:val="32"/>
        </w:rPr>
      </w:pPr>
      <w:r w:rsidRPr="00752D5C">
        <w:rPr>
          <w:rFonts w:ascii="Consolas" w:hAnsi="Consolas" w:cs="Consolas"/>
          <w:sz w:val="28"/>
          <w:szCs w:val="32"/>
        </w:rPr>
        <w:t>most_expensive(</w:t>
      </w:r>
      <w:r w:rsidRPr="00752D5C">
        <w:rPr>
          <w:rFonts w:ascii="Consolas" w:hAnsi="Consolas" w:cs="Consolas"/>
          <w:sz w:val="28"/>
          <w:szCs w:val="32"/>
          <w:lang w:val="en-US"/>
        </w:rPr>
        <w:t>toy</w:t>
      </w:r>
      <w:r w:rsidRPr="00752D5C">
        <w:rPr>
          <w:rFonts w:ascii="Consolas" w:hAnsi="Consolas" w:cs="Consolas"/>
          <w:sz w:val="28"/>
          <w:szCs w:val="32"/>
        </w:rPr>
        <w:t>)</w:t>
      </w:r>
      <w:r w:rsidRPr="00752D5C">
        <w:rPr>
          <w:rFonts w:ascii="Calibri Light" w:hAnsi="Calibri Light"/>
          <w:sz w:val="28"/>
          <w:szCs w:val="32"/>
        </w:rPr>
        <w:t xml:space="preserve"> – предикат, возвращающий самый дорогой товар в магазине.</w:t>
      </w:r>
    </w:p>
    <w:p w:rsidR="00433311" w:rsidRPr="00752D5C" w:rsidRDefault="00433311" w:rsidP="00C341F3">
      <w:pPr>
        <w:rPr>
          <w:rFonts w:ascii="Calibri Light" w:hAnsi="Calibri Light"/>
          <w:sz w:val="28"/>
          <w:szCs w:val="32"/>
        </w:rPr>
      </w:pPr>
      <w:r w:rsidRPr="00752D5C">
        <w:rPr>
          <w:rFonts w:ascii="Consolas" w:hAnsi="Consolas" w:cs="Consolas"/>
          <w:sz w:val="28"/>
          <w:szCs w:val="32"/>
          <w:lang w:val="en-US"/>
        </w:rPr>
        <w:t>near</w:t>
      </w:r>
      <w:r w:rsidRPr="00752D5C">
        <w:rPr>
          <w:rFonts w:ascii="Consolas" w:hAnsi="Consolas" w:cs="Consolas"/>
          <w:sz w:val="28"/>
          <w:szCs w:val="32"/>
        </w:rPr>
        <w:t>_</w:t>
      </w:r>
      <w:r w:rsidRPr="00752D5C">
        <w:rPr>
          <w:rFonts w:ascii="Consolas" w:hAnsi="Consolas" w:cs="Consolas"/>
          <w:sz w:val="28"/>
          <w:szCs w:val="32"/>
          <w:lang w:val="en-US"/>
        </w:rPr>
        <w:t>most</w:t>
      </w:r>
      <w:r w:rsidRPr="00752D5C">
        <w:rPr>
          <w:rFonts w:ascii="Consolas" w:hAnsi="Consolas" w:cs="Consolas"/>
          <w:sz w:val="28"/>
          <w:szCs w:val="32"/>
        </w:rPr>
        <w:t>_</w:t>
      </w:r>
      <w:r w:rsidRPr="00752D5C">
        <w:rPr>
          <w:rFonts w:ascii="Consolas" w:hAnsi="Consolas" w:cs="Consolas"/>
          <w:sz w:val="28"/>
          <w:szCs w:val="32"/>
          <w:lang w:val="en-US"/>
        </w:rPr>
        <w:t>expensive</w:t>
      </w:r>
      <w:r w:rsidRPr="00752D5C">
        <w:rPr>
          <w:rFonts w:ascii="Consolas" w:hAnsi="Consolas" w:cs="Consolas"/>
          <w:sz w:val="28"/>
          <w:szCs w:val="32"/>
        </w:rPr>
        <w:t>(</w:t>
      </w:r>
      <w:r w:rsidRPr="00752D5C">
        <w:rPr>
          <w:rFonts w:ascii="Consolas" w:hAnsi="Consolas" w:cs="Consolas"/>
          <w:sz w:val="28"/>
          <w:szCs w:val="32"/>
          <w:lang w:val="en-US"/>
        </w:rPr>
        <w:t>toy</w:t>
      </w:r>
      <w:r w:rsidRPr="00752D5C">
        <w:rPr>
          <w:rFonts w:ascii="Consolas" w:hAnsi="Consolas" w:cs="Consolas"/>
          <w:sz w:val="28"/>
          <w:szCs w:val="32"/>
        </w:rPr>
        <w:t xml:space="preserve">, </w:t>
      </w:r>
      <w:r w:rsidRPr="00752D5C">
        <w:rPr>
          <w:rFonts w:ascii="Consolas" w:hAnsi="Consolas" w:cs="Consolas"/>
          <w:sz w:val="28"/>
          <w:szCs w:val="32"/>
          <w:lang w:val="en-US"/>
        </w:rPr>
        <w:t>unsigned</w:t>
      </w:r>
      <w:r w:rsidRPr="00752D5C">
        <w:rPr>
          <w:rFonts w:ascii="Consolas" w:hAnsi="Consolas" w:cs="Consolas"/>
          <w:sz w:val="28"/>
          <w:szCs w:val="32"/>
        </w:rPr>
        <w:t>)</w:t>
      </w:r>
      <w:r w:rsidRPr="00752D5C">
        <w:rPr>
          <w:rFonts w:ascii="Calibri Light" w:hAnsi="Calibri Light"/>
          <w:sz w:val="28"/>
          <w:szCs w:val="32"/>
        </w:rPr>
        <w:t xml:space="preserve"> – предикат, возвращающий товары, цена которых отличается не более чем на заданное число от самого дорого товара.</w:t>
      </w:r>
    </w:p>
    <w:sectPr w:rsidR="00433311" w:rsidRPr="00752D5C" w:rsidSect="007D1506">
      <w:footerReference w:type="default" r:id="rId11"/>
      <w:footerReference w:type="first" r:id="rId12"/>
      <w:pgSz w:w="11906" w:h="16838" w:code="9"/>
      <w:pgMar w:top="1134" w:right="1134" w:bottom="1134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CCB" w:rsidRDefault="00157CCB" w:rsidP="00673984">
      <w:pPr>
        <w:spacing w:after="0" w:line="240" w:lineRule="auto"/>
      </w:pPr>
      <w:r>
        <w:separator/>
      </w:r>
    </w:p>
  </w:endnote>
  <w:endnote w:type="continuationSeparator" w:id="0">
    <w:p w:rsidR="00157CCB" w:rsidRDefault="00157CCB" w:rsidP="00673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2145958"/>
      <w:docPartObj>
        <w:docPartGallery w:val="Page Numbers (Bottom of Page)"/>
        <w:docPartUnique/>
      </w:docPartObj>
    </w:sdtPr>
    <w:sdtEndPr/>
    <w:sdtContent>
      <w:p w:rsidR="00040D0B" w:rsidRDefault="0027139D">
        <w:pPr>
          <w:pStyle w:val="a6"/>
          <w:jc w:val="center"/>
        </w:pPr>
        <w:r>
          <w:fldChar w:fldCharType="begin"/>
        </w:r>
        <w:r w:rsidR="00040D0B">
          <w:instrText>PAGE   \* MERGEFORMAT</w:instrText>
        </w:r>
        <w:r>
          <w:fldChar w:fldCharType="separate"/>
        </w:r>
        <w:r w:rsidR="005E16D9">
          <w:rPr>
            <w:noProof/>
          </w:rPr>
          <w:t>3</w:t>
        </w:r>
        <w:r>
          <w:fldChar w:fldCharType="end"/>
        </w:r>
      </w:p>
    </w:sdtContent>
  </w:sdt>
  <w:p w:rsidR="00040D0B" w:rsidRDefault="00040D0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D0B" w:rsidRDefault="00040D0B" w:rsidP="00982696">
    <w:pPr>
      <w:pStyle w:val="a6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CCB" w:rsidRDefault="00157CCB" w:rsidP="00673984">
      <w:pPr>
        <w:spacing w:after="0" w:line="240" w:lineRule="auto"/>
      </w:pPr>
      <w:r>
        <w:separator/>
      </w:r>
    </w:p>
  </w:footnote>
  <w:footnote w:type="continuationSeparator" w:id="0">
    <w:p w:rsidR="00157CCB" w:rsidRDefault="00157CCB" w:rsidP="00673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B083F"/>
    <w:multiLevelType w:val="hybridMultilevel"/>
    <w:tmpl w:val="02725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65EFB"/>
    <w:multiLevelType w:val="hybridMultilevel"/>
    <w:tmpl w:val="7F94F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65734"/>
    <w:multiLevelType w:val="hybridMultilevel"/>
    <w:tmpl w:val="2FD0C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E2C4A"/>
    <w:multiLevelType w:val="hybridMultilevel"/>
    <w:tmpl w:val="ECDA0340"/>
    <w:lvl w:ilvl="0" w:tplc="FD6EF5F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4C684E"/>
    <w:multiLevelType w:val="hybridMultilevel"/>
    <w:tmpl w:val="76B0C05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377DB4"/>
    <w:multiLevelType w:val="hybridMultilevel"/>
    <w:tmpl w:val="EDC4FC7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5D1D5C"/>
    <w:multiLevelType w:val="hybridMultilevel"/>
    <w:tmpl w:val="026E7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4A2689"/>
    <w:multiLevelType w:val="hybridMultilevel"/>
    <w:tmpl w:val="E7B00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2F56"/>
    <w:rsid w:val="00002EE6"/>
    <w:rsid w:val="00022D6C"/>
    <w:rsid w:val="00037C8A"/>
    <w:rsid w:val="00040D0B"/>
    <w:rsid w:val="000545FF"/>
    <w:rsid w:val="00080417"/>
    <w:rsid w:val="000864C7"/>
    <w:rsid w:val="000C3463"/>
    <w:rsid w:val="000C665A"/>
    <w:rsid w:val="000D7519"/>
    <w:rsid w:val="000F4D8C"/>
    <w:rsid w:val="000F67F1"/>
    <w:rsid w:val="001070D7"/>
    <w:rsid w:val="001167D4"/>
    <w:rsid w:val="00121F8E"/>
    <w:rsid w:val="00157CCB"/>
    <w:rsid w:val="001835CA"/>
    <w:rsid w:val="00196773"/>
    <w:rsid w:val="001A2532"/>
    <w:rsid w:val="001B2351"/>
    <w:rsid w:val="001B23FB"/>
    <w:rsid w:val="001C1AA8"/>
    <w:rsid w:val="001C1D17"/>
    <w:rsid w:val="00207B43"/>
    <w:rsid w:val="002165CC"/>
    <w:rsid w:val="00247EA0"/>
    <w:rsid w:val="002532BF"/>
    <w:rsid w:val="002642BC"/>
    <w:rsid w:val="0027139D"/>
    <w:rsid w:val="00294994"/>
    <w:rsid w:val="002C125C"/>
    <w:rsid w:val="002D2A86"/>
    <w:rsid w:val="0030061F"/>
    <w:rsid w:val="00306159"/>
    <w:rsid w:val="0031674C"/>
    <w:rsid w:val="00325871"/>
    <w:rsid w:val="0034438D"/>
    <w:rsid w:val="00375E31"/>
    <w:rsid w:val="0039487C"/>
    <w:rsid w:val="003A7E39"/>
    <w:rsid w:val="003B0A0B"/>
    <w:rsid w:val="003B2F56"/>
    <w:rsid w:val="003B7F93"/>
    <w:rsid w:val="003C1B32"/>
    <w:rsid w:val="003D0539"/>
    <w:rsid w:val="003D0796"/>
    <w:rsid w:val="003D48EA"/>
    <w:rsid w:val="003D630C"/>
    <w:rsid w:val="003E5046"/>
    <w:rsid w:val="003E6939"/>
    <w:rsid w:val="003F1073"/>
    <w:rsid w:val="003F1E99"/>
    <w:rsid w:val="003F54FD"/>
    <w:rsid w:val="00423F32"/>
    <w:rsid w:val="00433311"/>
    <w:rsid w:val="00467BD0"/>
    <w:rsid w:val="00475837"/>
    <w:rsid w:val="004840E7"/>
    <w:rsid w:val="00493FA8"/>
    <w:rsid w:val="004A00C9"/>
    <w:rsid w:val="004A3C0F"/>
    <w:rsid w:val="004B0EFC"/>
    <w:rsid w:val="004C2479"/>
    <w:rsid w:val="004C4A17"/>
    <w:rsid w:val="004C60F0"/>
    <w:rsid w:val="004C64BC"/>
    <w:rsid w:val="004D1A37"/>
    <w:rsid w:val="004E5726"/>
    <w:rsid w:val="004F34BB"/>
    <w:rsid w:val="005066BA"/>
    <w:rsid w:val="00513A04"/>
    <w:rsid w:val="0052185F"/>
    <w:rsid w:val="00523B50"/>
    <w:rsid w:val="00536D5F"/>
    <w:rsid w:val="00545396"/>
    <w:rsid w:val="0055361B"/>
    <w:rsid w:val="00554E1F"/>
    <w:rsid w:val="00557841"/>
    <w:rsid w:val="0057475C"/>
    <w:rsid w:val="0057484B"/>
    <w:rsid w:val="00574AD1"/>
    <w:rsid w:val="00587377"/>
    <w:rsid w:val="005A6424"/>
    <w:rsid w:val="005D26D5"/>
    <w:rsid w:val="005D6509"/>
    <w:rsid w:val="005E16D9"/>
    <w:rsid w:val="006033E1"/>
    <w:rsid w:val="00612177"/>
    <w:rsid w:val="00613AE7"/>
    <w:rsid w:val="00616B8F"/>
    <w:rsid w:val="00655FE7"/>
    <w:rsid w:val="00666BC7"/>
    <w:rsid w:val="00673984"/>
    <w:rsid w:val="006776FC"/>
    <w:rsid w:val="00690572"/>
    <w:rsid w:val="006A7CAF"/>
    <w:rsid w:val="006B0116"/>
    <w:rsid w:val="006B0209"/>
    <w:rsid w:val="006B02FA"/>
    <w:rsid w:val="006D23E6"/>
    <w:rsid w:val="006E3837"/>
    <w:rsid w:val="006F08ED"/>
    <w:rsid w:val="00703284"/>
    <w:rsid w:val="0072108E"/>
    <w:rsid w:val="00723C31"/>
    <w:rsid w:val="00740280"/>
    <w:rsid w:val="00741AA0"/>
    <w:rsid w:val="0074253D"/>
    <w:rsid w:val="00744135"/>
    <w:rsid w:val="00752D5C"/>
    <w:rsid w:val="00755CF2"/>
    <w:rsid w:val="00761ACC"/>
    <w:rsid w:val="007D1506"/>
    <w:rsid w:val="007D3D6D"/>
    <w:rsid w:val="007E5B62"/>
    <w:rsid w:val="00803C89"/>
    <w:rsid w:val="008058A2"/>
    <w:rsid w:val="008263DA"/>
    <w:rsid w:val="0085171C"/>
    <w:rsid w:val="00855FE2"/>
    <w:rsid w:val="0086011C"/>
    <w:rsid w:val="00886CD8"/>
    <w:rsid w:val="0089472A"/>
    <w:rsid w:val="008A026A"/>
    <w:rsid w:val="008C0CD7"/>
    <w:rsid w:val="008E339F"/>
    <w:rsid w:val="008E3545"/>
    <w:rsid w:val="008E3E9E"/>
    <w:rsid w:val="0091025A"/>
    <w:rsid w:val="00914486"/>
    <w:rsid w:val="0093197B"/>
    <w:rsid w:val="00936F54"/>
    <w:rsid w:val="009440B7"/>
    <w:rsid w:val="009628FB"/>
    <w:rsid w:val="00976A6E"/>
    <w:rsid w:val="00982696"/>
    <w:rsid w:val="009B3E3A"/>
    <w:rsid w:val="009C0E8F"/>
    <w:rsid w:val="009C4BEA"/>
    <w:rsid w:val="009D1D8D"/>
    <w:rsid w:val="009F4DB8"/>
    <w:rsid w:val="009F6B82"/>
    <w:rsid w:val="00A20314"/>
    <w:rsid w:val="00A434B6"/>
    <w:rsid w:val="00A5092C"/>
    <w:rsid w:val="00A60E59"/>
    <w:rsid w:val="00A803CF"/>
    <w:rsid w:val="00AA3013"/>
    <w:rsid w:val="00AB3364"/>
    <w:rsid w:val="00AE305A"/>
    <w:rsid w:val="00B30C3C"/>
    <w:rsid w:val="00B421BB"/>
    <w:rsid w:val="00B4490C"/>
    <w:rsid w:val="00B54EA2"/>
    <w:rsid w:val="00B67D2D"/>
    <w:rsid w:val="00B7097C"/>
    <w:rsid w:val="00B77755"/>
    <w:rsid w:val="00B81ECE"/>
    <w:rsid w:val="00B92637"/>
    <w:rsid w:val="00B939F2"/>
    <w:rsid w:val="00BB7478"/>
    <w:rsid w:val="00BB7BC0"/>
    <w:rsid w:val="00C04CF2"/>
    <w:rsid w:val="00C109EA"/>
    <w:rsid w:val="00C13580"/>
    <w:rsid w:val="00C341F3"/>
    <w:rsid w:val="00C47845"/>
    <w:rsid w:val="00C5196E"/>
    <w:rsid w:val="00C614FD"/>
    <w:rsid w:val="00C62F5C"/>
    <w:rsid w:val="00C8384A"/>
    <w:rsid w:val="00CA3CC9"/>
    <w:rsid w:val="00CC1E13"/>
    <w:rsid w:val="00CE2F0C"/>
    <w:rsid w:val="00D06A8D"/>
    <w:rsid w:val="00D17A0E"/>
    <w:rsid w:val="00D27AC6"/>
    <w:rsid w:val="00D3127F"/>
    <w:rsid w:val="00D445B7"/>
    <w:rsid w:val="00D51DC7"/>
    <w:rsid w:val="00D84531"/>
    <w:rsid w:val="00DA0151"/>
    <w:rsid w:val="00DB71F0"/>
    <w:rsid w:val="00DC234B"/>
    <w:rsid w:val="00E130BD"/>
    <w:rsid w:val="00E169DE"/>
    <w:rsid w:val="00E21DFD"/>
    <w:rsid w:val="00E22056"/>
    <w:rsid w:val="00E61A22"/>
    <w:rsid w:val="00E76671"/>
    <w:rsid w:val="00E858F1"/>
    <w:rsid w:val="00E9257C"/>
    <w:rsid w:val="00EA4562"/>
    <w:rsid w:val="00EC3E84"/>
    <w:rsid w:val="00EE0151"/>
    <w:rsid w:val="00EE0854"/>
    <w:rsid w:val="00EF7A7A"/>
    <w:rsid w:val="00F164CD"/>
    <w:rsid w:val="00F20C05"/>
    <w:rsid w:val="00F25ED6"/>
    <w:rsid w:val="00F509D7"/>
    <w:rsid w:val="00F53CC6"/>
    <w:rsid w:val="00F55BF7"/>
    <w:rsid w:val="00F64F80"/>
    <w:rsid w:val="00F96D59"/>
    <w:rsid w:val="00FA2513"/>
    <w:rsid w:val="00FB45B3"/>
    <w:rsid w:val="00FB5298"/>
    <w:rsid w:val="00FC6DBB"/>
    <w:rsid w:val="00FD6F11"/>
    <w:rsid w:val="00FF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116"/>
    <w:pPr>
      <w:spacing w:after="160" w:line="259" w:lineRule="auto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B02FA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6B0116"/>
    <w:pPr>
      <w:contextualSpacing/>
      <w:jc w:val="center"/>
      <w:outlineLvl w:val="1"/>
    </w:pPr>
    <w:rPr>
      <w:rFonts w:ascii="Calibri Light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6B0116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B02FA"/>
    <w:rPr>
      <w:rFonts w:ascii="Calibri Light" w:eastAsia="Times New Roman" w:hAnsi="Calibri Light"/>
      <w:sz w:val="36"/>
      <w:szCs w:val="32"/>
      <w:lang w:eastAsia="en-US"/>
    </w:rPr>
  </w:style>
  <w:style w:type="table" w:styleId="a3">
    <w:name w:val="Table Grid"/>
    <w:basedOn w:val="-1"/>
    <w:uiPriority w:val="39"/>
    <w:rsid w:val="005A6424"/>
    <w:rPr>
      <w:rFonts w:ascii="Consolas" w:hAnsi="Consolas"/>
      <w:sz w:val="18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4">
    <w:name w:val="header"/>
    <w:basedOn w:val="a"/>
    <w:link w:val="a5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673984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73984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3B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3B2F56"/>
    <w:rPr>
      <w:rFonts w:ascii="Tahoma" w:hAnsi="Tahoma" w:cs="Tahoma"/>
      <w:sz w:val="16"/>
      <w:szCs w:val="16"/>
      <w:lang w:eastAsia="en-US"/>
    </w:rPr>
  </w:style>
  <w:style w:type="character" w:customStyle="1" w:styleId="aa">
    <w:name w:val="Малые прописные"/>
    <w:uiPriority w:val="1"/>
    <w:rsid w:val="00886CD8"/>
    <w:rPr>
      <w:smallCaps/>
      <w:sz w:val="32"/>
      <w:szCs w:val="28"/>
    </w:rPr>
  </w:style>
  <w:style w:type="character" w:customStyle="1" w:styleId="ab">
    <w:name w:val="Полужирный"/>
    <w:uiPriority w:val="1"/>
    <w:rsid w:val="00886CD8"/>
    <w:rPr>
      <w:b/>
    </w:rPr>
  </w:style>
  <w:style w:type="character" w:styleId="ac">
    <w:name w:val="annotation reference"/>
    <w:uiPriority w:val="99"/>
    <w:semiHidden/>
    <w:unhideWhenUsed/>
    <w:rsid w:val="001A253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A2532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1A2532"/>
    <w:rPr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A2532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1A2532"/>
    <w:rPr>
      <w:b/>
      <w:bCs/>
      <w:lang w:eastAsia="en-US"/>
    </w:rPr>
  </w:style>
  <w:style w:type="character" w:customStyle="1" w:styleId="30">
    <w:name w:val="Заголовок 3 Знак"/>
    <w:link w:val="3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f1">
    <w:name w:val="List Paragraph"/>
    <w:basedOn w:val="a"/>
    <w:uiPriority w:val="34"/>
    <w:qFormat/>
    <w:rsid w:val="00C341F3"/>
    <w:pPr>
      <w:ind w:left="720"/>
      <w:contextualSpacing/>
    </w:pPr>
  </w:style>
  <w:style w:type="paragraph" w:styleId="af2">
    <w:name w:val="Normal (Web)"/>
    <w:basedOn w:val="a"/>
    <w:uiPriority w:val="99"/>
    <w:semiHidden/>
    <w:unhideWhenUsed/>
    <w:rsid w:val="00D3127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Cs w:val="24"/>
      <w:lang w:eastAsia="ru-RU"/>
    </w:rPr>
  </w:style>
  <w:style w:type="character" w:styleId="af3">
    <w:name w:val="Placeholder Text"/>
    <w:basedOn w:val="a0"/>
    <w:uiPriority w:val="99"/>
    <w:semiHidden/>
    <w:rsid w:val="00523B50"/>
    <w:rPr>
      <w:color w:val="808080"/>
    </w:rPr>
  </w:style>
  <w:style w:type="table" w:styleId="-1">
    <w:name w:val="Colorful Grid Accent 1"/>
    <w:basedOn w:val="a1"/>
    <w:uiPriority w:val="73"/>
    <w:semiHidden/>
    <w:unhideWhenUsed/>
    <w:rsid w:val="005A642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116"/>
    <w:pPr>
      <w:spacing w:after="160" w:line="259" w:lineRule="auto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B02FA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6B0116"/>
    <w:pPr>
      <w:contextualSpacing/>
      <w:jc w:val="center"/>
      <w:outlineLvl w:val="1"/>
    </w:pPr>
    <w:rPr>
      <w:rFonts w:ascii="Calibri Light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6B0116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B02FA"/>
    <w:rPr>
      <w:rFonts w:ascii="Calibri Light" w:eastAsia="Times New Roman" w:hAnsi="Calibri Light"/>
      <w:sz w:val="36"/>
      <w:szCs w:val="32"/>
      <w:lang w:eastAsia="en-US"/>
    </w:rPr>
  </w:style>
  <w:style w:type="table" w:styleId="a3">
    <w:name w:val="Table Grid"/>
    <w:basedOn w:val="-1"/>
    <w:uiPriority w:val="39"/>
    <w:rsid w:val="005A6424"/>
    <w:rPr>
      <w:rFonts w:ascii="Consolas" w:hAnsi="Consolas"/>
      <w:color w:val="auto"/>
      <w:sz w:val="18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4">
    <w:name w:val="header"/>
    <w:basedOn w:val="a"/>
    <w:link w:val="a5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673984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73984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3B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3B2F56"/>
    <w:rPr>
      <w:rFonts w:ascii="Tahoma" w:hAnsi="Tahoma" w:cs="Tahoma"/>
      <w:sz w:val="16"/>
      <w:szCs w:val="16"/>
      <w:lang w:eastAsia="en-US"/>
    </w:rPr>
  </w:style>
  <w:style w:type="character" w:customStyle="1" w:styleId="aa">
    <w:name w:val="Малые прописные"/>
    <w:uiPriority w:val="1"/>
    <w:rsid w:val="00886CD8"/>
    <w:rPr>
      <w:smallCaps/>
      <w:sz w:val="32"/>
      <w:szCs w:val="28"/>
    </w:rPr>
  </w:style>
  <w:style w:type="character" w:customStyle="1" w:styleId="ab">
    <w:name w:val="Полужирный"/>
    <w:uiPriority w:val="1"/>
    <w:rsid w:val="00886CD8"/>
    <w:rPr>
      <w:b/>
    </w:rPr>
  </w:style>
  <w:style w:type="character" w:styleId="ac">
    <w:name w:val="annotation reference"/>
    <w:uiPriority w:val="99"/>
    <w:semiHidden/>
    <w:unhideWhenUsed/>
    <w:rsid w:val="001A253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A2532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1A2532"/>
    <w:rPr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A2532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1A2532"/>
    <w:rPr>
      <w:b/>
      <w:bCs/>
      <w:lang w:eastAsia="en-US"/>
    </w:rPr>
  </w:style>
  <w:style w:type="character" w:customStyle="1" w:styleId="30">
    <w:name w:val="Заголовок 3 Знак"/>
    <w:link w:val="3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f1">
    <w:name w:val="List Paragraph"/>
    <w:basedOn w:val="a"/>
    <w:uiPriority w:val="34"/>
    <w:qFormat/>
    <w:rsid w:val="00C341F3"/>
    <w:pPr>
      <w:ind w:left="720"/>
      <w:contextualSpacing/>
    </w:pPr>
  </w:style>
  <w:style w:type="paragraph" w:styleId="af2">
    <w:name w:val="Normal (Web)"/>
    <w:basedOn w:val="a"/>
    <w:uiPriority w:val="99"/>
    <w:semiHidden/>
    <w:unhideWhenUsed/>
    <w:rsid w:val="00D3127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Cs w:val="24"/>
      <w:lang w:eastAsia="ru-RU"/>
    </w:rPr>
  </w:style>
  <w:style w:type="character" w:styleId="af3">
    <w:name w:val="Placeholder Text"/>
    <w:basedOn w:val="a0"/>
    <w:uiPriority w:val="99"/>
    <w:semiHidden/>
    <w:rsid w:val="00523B50"/>
    <w:rPr>
      <w:color w:val="808080"/>
    </w:rPr>
  </w:style>
  <w:style w:type="table" w:styleId="-1">
    <w:name w:val="Colorful Grid Accent 1"/>
    <w:basedOn w:val="a1"/>
    <w:uiPriority w:val="73"/>
    <w:semiHidden/>
    <w:unhideWhenUsed/>
    <w:rsid w:val="005A642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3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ri%20V.%20Trakimus\OneDrive\Repor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CF3D1-154B-4172-8A28-1AA21009C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</Template>
  <TotalTime>1084</TotalTime>
  <Pages>1</Pages>
  <Words>526</Words>
  <Characters>3000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</dc:creator>
  <cp:lastModifiedBy>RePack by Diakov</cp:lastModifiedBy>
  <cp:revision>83</cp:revision>
  <cp:lastPrinted>2018-10-07T13:15:00Z</cp:lastPrinted>
  <dcterms:created xsi:type="dcterms:W3CDTF">2017-09-18T19:59:00Z</dcterms:created>
  <dcterms:modified xsi:type="dcterms:W3CDTF">2018-10-07T13:19:00Z</dcterms:modified>
</cp:coreProperties>
</file>